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44C" w:rsidRDefault="00C64A9F" w:rsidP="00A275E6">
      <w:pPr>
        <w:pStyle w:val="Title16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>
            <wp:extent cx="1285875" cy="1295400"/>
            <wp:effectExtent l="0" t="0" r="9525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86" w:rsidRDefault="00421086" w:rsidP="001029F9">
      <w:pPr>
        <w:pStyle w:val="Title16"/>
        <w:rPr>
          <w:rtl/>
          <w:lang w:bidi="fa-IR"/>
        </w:rPr>
      </w:pPr>
      <w:r w:rsidRPr="00981F76">
        <w:rPr>
          <w:rFonts w:hint="cs"/>
          <w:sz w:val="32"/>
          <w:rtl/>
        </w:rPr>
        <w:t xml:space="preserve">دانشگاه صنعتي </w:t>
      </w:r>
      <w:r w:rsidR="001029F9" w:rsidRPr="00981F76">
        <w:rPr>
          <w:rFonts w:hint="cs"/>
          <w:sz w:val="32"/>
          <w:rtl/>
          <w:lang w:bidi="fa-IR"/>
        </w:rPr>
        <w:t>امیرکبیر</w:t>
      </w:r>
      <w:r w:rsidR="001029F9">
        <w:rPr>
          <w:rFonts w:hint="cs"/>
          <w:rtl/>
          <w:lang w:bidi="fa-IR"/>
        </w:rPr>
        <w:br/>
      </w:r>
      <w:r w:rsidR="001029F9" w:rsidRPr="0050333C">
        <w:rPr>
          <w:rFonts w:hint="cs"/>
          <w:sz w:val="26"/>
          <w:szCs w:val="28"/>
          <w:rtl/>
          <w:lang w:bidi="fa-IR"/>
        </w:rPr>
        <w:t>(پلی تکنیک تهران)</w:t>
      </w:r>
    </w:p>
    <w:p w:rsidR="00421086" w:rsidRDefault="00421086" w:rsidP="00E62E46">
      <w:pPr>
        <w:pStyle w:val="Title16"/>
        <w:rPr>
          <w:rtl/>
          <w:lang w:bidi="fa-IR"/>
        </w:rPr>
      </w:pPr>
      <w:r>
        <w:rPr>
          <w:rFonts w:hint="cs"/>
          <w:rtl/>
        </w:rPr>
        <w:t xml:space="preserve">دانشكده </w:t>
      </w:r>
      <w:r w:rsidR="00E62E46">
        <w:rPr>
          <w:rFonts w:hint="cs"/>
          <w:rtl/>
          <w:lang w:bidi="fa-IR"/>
        </w:rPr>
        <w:t>مهندسی کامپیوتر و فناوری اطلاعات</w:t>
      </w:r>
    </w:p>
    <w:p w:rsidR="002C2107" w:rsidRDefault="002C2107" w:rsidP="00902997">
      <w:pPr>
        <w:pStyle w:val="Title16"/>
        <w:rPr>
          <w:rtl/>
          <w:lang w:bidi="fa-IR"/>
        </w:rPr>
      </w:pPr>
    </w:p>
    <w:p w:rsidR="001D144C" w:rsidRDefault="00E62E46" w:rsidP="002C2107">
      <w:pPr>
        <w:pStyle w:val="Title16"/>
        <w:rPr>
          <w:rtl/>
        </w:rPr>
      </w:pPr>
      <w:r>
        <w:rPr>
          <w:rFonts w:hint="cs"/>
          <w:rtl/>
        </w:rPr>
        <w:t>گزارش پروژه پایانی درس ...</w:t>
      </w:r>
    </w:p>
    <w:p w:rsidR="009C7178" w:rsidRPr="002C2107" w:rsidRDefault="009C7178" w:rsidP="002C2107">
      <w:pPr>
        <w:pStyle w:val="Title16"/>
        <w:rPr>
          <w:rtl/>
        </w:rPr>
      </w:pPr>
    </w:p>
    <w:p w:rsidR="00956B7A" w:rsidRDefault="00956B7A" w:rsidP="00E9323F">
      <w:pPr>
        <w:pStyle w:val="Title24"/>
        <w:rPr>
          <w:sz w:val="30"/>
          <w:szCs w:val="32"/>
        </w:rPr>
      </w:pPr>
    </w:p>
    <w:p w:rsidR="00EF4BA6" w:rsidRPr="000E3862" w:rsidRDefault="00FC1C22" w:rsidP="00E62E46">
      <w:pPr>
        <w:pStyle w:val="Title24"/>
        <w:rPr>
          <w:sz w:val="32"/>
          <w:szCs w:val="36"/>
          <w:rtl/>
          <w:lang w:bidi="fa-IR"/>
        </w:rPr>
      </w:pPr>
      <w:r>
        <w:rPr>
          <w:rFonts w:hint="cs"/>
          <w:sz w:val="32"/>
          <w:szCs w:val="36"/>
          <w:rtl/>
          <w:lang w:bidi="fa-IR"/>
        </w:rPr>
        <w:t xml:space="preserve">عنوان </w:t>
      </w:r>
      <w:r w:rsidR="00E62E46">
        <w:rPr>
          <w:rFonts w:hint="cs"/>
          <w:sz w:val="32"/>
          <w:szCs w:val="36"/>
          <w:rtl/>
          <w:lang w:bidi="fa-IR"/>
        </w:rPr>
        <w:t>...پروژه...</w:t>
      </w:r>
    </w:p>
    <w:p w:rsidR="00A275E6" w:rsidRDefault="00A275E6" w:rsidP="001029F9">
      <w:pPr>
        <w:pStyle w:val="Title18"/>
        <w:jc w:val="both"/>
        <w:rPr>
          <w:rtl/>
          <w:lang w:bidi="fa-IR"/>
        </w:rPr>
      </w:pPr>
    </w:p>
    <w:p w:rsidR="00902997" w:rsidRDefault="00A275E6" w:rsidP="00A275E6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:rsidR="00A275E6" w:rsidRPr="00902997" w:rsidRDefault="00A275E6" w:rsidP="00D139D9">
      <w:pPr>
        <w:pStyle w:val="Title18"/>
        <w:rPr>
          <w:rtl/>
          <w:lang w:bidi="fa-IR"/>
        </w:rPr>
      </w:pPr>
      <w:r>
        <w:rPr>
          <w:rFonts w:hint="cs"/>
          <w:rtl/>
        </w:rPr>
        <w:t xml:space="preserve">نام کامل نویسنده </w:t>
      </w:r>
    </w:p>
    <w:p w:rsidR="00A275E6" w:rsidRDefault="00A275E6" w:rsidP="00357635">
      <w:pPr>
        <w:pStyle w:val="Title18"/>
        <w:rPr>
          <w:rtl/>
          <w:lang w:bidi="fa-IR"/>
        </w:rPr>
      </w:pPr>
    </w:p>
    <w:p w:rsidR="00357635" w:rsidRDefault="00357635" w:rsidP="00E62E46">
      <w:pPr>
        <w:pStyle w:val="Title16"/>
        <w:rPr>
          <w:rtl/>
          <w:lang w:bidi="fa-IR"/>
        </w:rPr>
      </w:pPr>
      <w:r w:rsidRPr="00902997">
        <w:rPr>
          <w:rFonts w:hint="cs"/>
          <w:rtl/>
          <w:lang w:bidi="fa-IR"/>
        </w:rPr>
        <w:t>استاد</w:t>
      </w:r>
      <w:r w:rsidR="001D144C">
        <w:rPr>
          <w:rFonts w:hint="cs"/>
          <w:rtl/>
          <w:lang w:bidi="fa-IR"/>
        </w:rPr>
        <w:t xml:space="preserve"> </w:t>
      </w:r>
      <w:r w:rsidR="00E62E46">
        <w:rPr>
          <w:rFonts w:hint="cs"/>
          <w:rtl/>
          <w:lang w:bidi="fa-IR"/>
        </w:rPr>
        <w:t>درس</w:t>
      </w:r>
    </w:p>
    <w:p w:rsidR="00A275E6" w:rsidRPr="00902997" w:rsidRDefault="00A275E6" w:rsidP="00E62E46">
      <w:pPr>
        <w:pStyle w:val="Title18"/>
        <w:rPr>
          <w:rtl/>
        </w:rPr>
      </w:pPr>
      <w:r>
        <w:rPr>
          <w:rFonts w:hint="cs"/>
          <w:rtl/>
        </w:rPr>
        <w:t xml:space="preserve">نام کامل استاد </w:t>
      </w:r>
      <w:r w:rsidR="00E62E46">
        <w:rPr>
          <w:rFonts w:hint="cs"/>
          <w:rtl/>
        </w:rPr>
        <w:t>درس</w:t>
      </w:r>
      <w:r>
        <w:rPr>
          <w:rFonts w:hint="cs"/>
          <w:rtl/>
        </w:rPr>
        <w:t xml:space="preserve"> </w:t>
      </w:r>
    </w:p>
    <w:p w:rsidR="001029F9" w:rsidRDefault="001029F9" w:rsidP="001029F9">
      <w:pPr>
        <w:pStyle w:val="Title16"/>
        <w:rPr>
          <w:rtl/>
          <w:lang w:bidi="fa-IR"/>
        </w:rPr>
      </w:pPr>
    </w:p>
    <w:p w:rsidR="001029F9" w:rsidRDefault="001029F9" w:rsidP="00A275E6">
      <w:pPr>
        <w:pStyle w:val="Title16"/>
        <w:rPr>
          <w:rtl/>
          <w:lang w:bidi="fa-IR"/>
        </w:rPr>
      </w:pPr>
    </w:p>
    <w:p w:rsidR="00E62E46" w:rsidRDefault="00E62E46" w:rsidP="00A275E6">
      <w:pPr>
        <w:pStyle w:val="Title16"/>
        <w:rPr>
          <w:rtl/>
          <w:lang w:bidi="fa-IR"/>
        </w:rPr>
      </w:pPr>
    </w:p>
    <w:p w:rsidR="00E62E46" w:rsidRDefault="00E62E46" w:rsidP="00A275E6">
      <w:pPr>
        <w:pStyle w:val="Title16"/>
        <w:rPr>
          <w:rtl/>
        </w:rPr>
      </w:pPr>
    </w:p>
    <w:p w:rsidR="00901522" w:rsidRDefault="00285BA5" w:rsidP="00E62E46">
      <w:pPr>
        <w:pStyle w:val="Title16"/>
        <w:rPr>
          <w:rFonts w:cs="Roya"/>
          <w:rtl/>
        </w:rPr>
      </w:pPr>
      <w:r>
        <w:rPr>
          <w:sz w:val="28"/>
          <w:szCs w:val="28"/>
          <w:rtl/>
        </w:rPr>
        <w:br/>
      </w:r>
      <w:r w:rsidR="00E62E46">
        <w:rPr>
          <w:rFonts w:hint="cs"/>
          <w:sz w:val="28"/>
          <w:szCs w:val="28"/>
          <w:rtl/>
        </w:rPr>
        <w:t>ماه و سال</w:t>
      </w:r>
    </w:p>
    <w:p w:rsidR="00190CE7" w:rsidRDefault="00190CE7" w:rsidP="00901522">
      <w:pPr>
        <w:ind w:firstLine="284"/>
        <w:rPr>
          <w:sz w:val="28"/>
          <w:rtl/>
        </w:rPr>
      </w:pPr>
    </w:p>
    <w:p w:rsidR="00754A43" w:rsidRDefault="00754A43" w:rsidP="00754A43">
      <w:pPr>
        <w:pStyle w:val="Title16"/>
        <w:rPr>
          <w:rtl/>
          <w:lang w:bidi="fa-IR"/>
        </w:rPr>
      </w:pPr>
    </w:p>
    <w:p w:rsidR="004E0888" w:rsidRPr="00156568" w:rsidRDefault="004E0888" w:rsidP="00156568">
      <w:pPr>
        <w:rPr>
          <w:rtl/>
          <w:lang w:bidi="fa-IR"/>
        </w:rPr>
        <w:sectPr w:rsidR="004E0888" w:rsidRPr="00156568" w:rsidSect="005608D1">
          <w:headerReference w:type="default" r:id="rId9"/>
          <w:pgSz w:w="11906" w:h="16838" w:code="9"/>
          <w:pgMar w:top="1729" w:right="1729" w:bottom="1729" w:left="1440" w:header="964" w:footer="720" w:gutter="0"/>
          <w:pgNumType w:start="1"/>
          <w:cols w:space="720"/>
          <w:bidi/>
          <w:rtlGutter/>
          <w:docGrid w:linePitch="360"/>
        </w:sectPr>
      </w:pPr>
    </w:p>
    <w:p w:rsidR="006D780F" w:rsidRPr="001665E4" w:rsidRDefault="006D780F" w:rsidP="008A3F0E">
      <w:pPr>
        <w:pStyle w:val="AbsTitle"/>
        <w:jc w:val="center"/>
        <w:rPr>
          <w:sz w:val="34"/>
          <w:szCs w:val="40"/>
          <w:rtl/>
        </w:rPr>
      </w:pPr>
      <w:r w:rsidRPr="001665E4">
        <w:rPr>
          <w:rFonts w:hint="cs"/>
          <w:rtl/>
        </w:rPr>
        <w:lastRenderedPageBreak/>
        <w:t>چكيده</w:t>
      </w:r>
    </w:p>
    <w:p w:rsidR="00FA01BC" w:rsidRDefault="006D780F" w:rsidP="00E62E46">
      <w:pPr>
        <w:rPr>
          <w:rtl/>
          <w:lang w:bidi="fa-IR"/>
        </w:rPr>
      </w:pPr>
      <w:r w:rsidRPr="00D05702">
        <w:rPr>
          <w:rFonts w:hint="cs"/>
          <w:rtl/>
        </w:rPr>
        <w:t xml:space="preserve">در اين قسمت چكيده </w:t>
      </w:r>
      <w:r w:rsidR="00E62E46">
        <w:rPr>
          <w:rFonts w:hint="cs"/>
          <w:rtl/>
        </w:rPr>
        <w:t>گزارش</w:t>
      </w:r>
      <w:r w:rsidRPr="00D05702">
        <w:rPr>
          <w:rFonts w:hint="cs"/>
          <w:rtl/>
        </w:rPr>
        <w:t xml:space="preserve"> نوشته </w:t>
      </w:r>
      <w:r w:rsidR="00EE436D" w:rsidRPr="00D05702">
        <w:rPr>
          <w:rFonts w:hint="cs"/>
          <w:rtl/>
        </w:rPr>
        <w:t>مي‌شو‌د‌</w:t>
      </w:r>
      <w:r w:rsidR="002F1C29">
        <w:rPr>
          <w:rFonts w:hint="cs"/>
          <w:rtl/>
        </w:rPr>
        <w:t>.</w:t>
      </w:r>
      <w:r w:rsidR="00EE436D" w:rsidRPr="00D05702">
        <w:rPr>
          <w:rtl/>
        </w:rPr>
        <w:t>‌</w:t>
      </w:r>
      <w:r w:rsidR="00F15CB4" w:rsidRPr="00D05702">
        <w:rPr>
          <w:rFonts w:hint="cs"/>
          <w:rtl/>
        </w:rPr>
        <w:t xml:space="preserve"> چكيده بايد جامع</w:t>
      </w:r>
      <w:r w:rsidR="00D139D9">
        <w:rPr>
          <w:rFonts w:hint="cs"/>
          <w:rtl/>
        </w:rPr>
        <w:t xml:space="preserve"> </w:t>
      </w:r>
      <w:r w:rsidR="00F15CB4" w:rsidRPr="00D05702">
        <w:rPr>
          <w:rFonts w:hint="cs"/>
          <w:rtl/>
        </w:rPr>
        <w:t>و بيان‌كننده</w:t>
      </w:r>
      <w:r w:rsidRPr="00D05702">
        <w:rPr>
          <w:rFonts w:hint="cs"/>
          <w:rtl/>
        </w:rPr>
        <w:t xml:space="preserve">‌ </w:t>
      </w:r>
      <w:r w:rsidR="00E72540">
        <w:rPr>
          <w:rFonts w:hint="cs"/>
          <w:rtl/>
        </w:rPr>
        <w:t>خلاصه‌اي از</w:t>
      </w:r>
      <w:r w:rsidRPr="00D05702">
        <w:rPr>
          <w:rFonts w:hint="cs"/>
          <w:rtl/>
        </w:rPr>
        <w:t xml:space="preserve"> اقدامات انجام</w:t>
      </w:r>
      <w:r w:rsidR="002F1C29">
        <w:rPr>
          <w:rFonts w:hint="cs"/>
          <w:rtl/>
        </w:rPr>
        <w:t>‌</w:t>
      </w:r>
      <w:r w:rsidRPr="00D05702">
        <w:rPr>
          <w:rFonts w:hint="cs"/>
          <w:rtl/>
        </w:rPr>
        <w:t xml:space="preserve">شده </w:t>
      </w:r>
      <w:r w:rsidR="00F15CB4" w:rsidRPr="00D05702">
        <w:rPr>
          <w:rFonts w:hint="cs"/>
          <w:rtl/>
        </w:rPr>
        <w:t xml:space="preserve">باشد. </w:t>
      </w:r>
      <w:r w:rsidRPr="00D05702">
        <w:rPr>
          <w:rFonts w:hint="cs"/>
          <w:rtl/>
        </w:rPr>
        <w:t>در چكيده</w:t>
      </w:r>
      <w:r w:rsidR="00C0682F">
        <w:rPr>
          <w:rFonts w:hint="cs"/>
          <w:rtl/>
        </w:rPr>
        <w:t xml:space="preserve"> باید</w:t>
      </w:r>
      <w:r w:rsidRPr="00D05702">
        <w:rPr>
          <w:rFonts w:hint="cs"/>
          <w:rtl/>
        </w:rPr>
        <w:t xml:space="preserve"> از </w:t>
      </w:r>
      <w:r w:rsidR="00D139D9">
        <w:rPr>
          <w:rFonts w:hint="cs"/>
          <w:rtl/>
        </w:rPr>
        <w:t xml:space="preserve">ارجاع به مرجع و ذكر روابط رياضي، </w:t>
      </w:r>
      <w:r w:rsidR="00227773">
        <w:rPr>
          <w:rFonts w:hint="cs"/>
          <w:rtl/>
        </w:rPr>
        <w:t>بيان تاريخچ</w:t>
      </w:r>
      <w:r w:rsidR="00D139D9">
        <w:rPr>
          <w:rFonts w:hint="cs"/>
          <w:rtl/>
        </w:rPr>
        <w:t>ه و تعريف مسئله خودداري ‌شود.</w:t>
      </w:r>
      <w:r w:rsidR="00227773">
        <w:rPr>
          <w:rFonts w:hint="cs"/>
          <w:rtl/>
        </w:rPr>
        <w:t xml:space="preserve"> </w:t>
      </w:r>
    </w:p>
    <w:p w:rsidR="000C0C5D" w:rsidRDefault="000C0C5D" w:rsidP="00FA01BC">
      <w:pPr>
        <w:rPr>
          <w:b/>
          <w:bCs/>
          <w:sz w:val="30"/>
          <w:szCs w:val="32"/>
          <w:rtl/>
        </w:rPr>
      </w:pPr>
    </w:p>
    <w:p w:rsidR="006A1A2F" w:rsidRDefault="006A1A2F" w:rsidP="00FA01BC">
      <w:pPr>
        <w:rPr>
          <w:rtl/>
        </w:rPr>
      </w:pPr>
    </w:p>
    <w:p w:rsidR="001434EC" w:rsidRPr="001665E4" w:rsidRDefault="001434EC" w:rsidP="001434EC">
      <w:pPr>
        <w:pStyle w:val="AbsTitle"/>
        <w:rPr>
          <w:sz w:val="26"/>
          <w:szCs w:val="32"/>
          <w:rtl/>
        </w:rPr>
      </w:pPr>
      <w:r w:rsidRPr="001665E4">
        <w:rPr>
          <w:rFonts w:hint="cs"/>
          <w:sz w:val="26"/>
          <w:szCs w:val="32"/>
          <w:rtl/>
        </w:rPr>
        <w:t xml:space="preserve">واژه‌های کلیدی: </w:t>
      </w:r>
    </w:p>
    <w:p w:rsidR="001434EC" w:rsidRPr="00D05702" w:rsidRDefault="001434EC" w:rsidP="004D6EAB">
      <w:pPr>
        <w:rPr>
          <w:rtl/>
        </w:rPr>
      </w:pPr>
      <w:r>
        <w:rPr>
          <w:rFonts w:hint="cs"/>
          <w:rtl/>
        </w:rPr>
        <w:t xml:space="preserve">کلیدواژه اول، ...، کلیدواژه </w:t>
      </w:r>
      <w:r w:rsidR="004D6EAB">
        <w:rPr>
          <w:rFonts w:hint="cs"/>
          <w:rtl/>
        </w:rPr>
        <w:t>پنجم</w:t>
      </w:r>
      <w:r>
        <w:rPr>
          <w:rFonts w:hint="cs"/>
          <w:rtl/>
        </w:rPr>
        <w:t xml:space="preserve"> (نوشتن </w:t>
      </w:r>
      <w:r w:rsidR="004D6EAB">
        <w:rPr>
          <w:rFonts w:hint="cs"/>
          <w:rtl/>
        </w:rPr>
        <w:t>سه</w:t>
      </w:r>
      <w:r>
        <w:rPr>
          <w:rFonts w:hint="cs"/>
          <w:rtl/>
        </w:rPr>
        <w:t xml:space="preserve"> تا </w:t>
      </w:r>
      <w:r w:rsidR="004D6EAB">
        <w:rPr>
          <w:rFonts w:hint="cs"/>
          <w:rtl/>
        </w:rPr>
        <w:t>پنج</w:t>
      </w:r>
      <w:r>
        <w:rPr>
          <w:rFonts w:hint="cs"/>
          <w:rtl/>
        </w:rPr>
        <w:t xml:space="preserve"> واژه کلیدی ضروری است)</w:t>
      </w:r>
    </w:p>
    <w:p w:rsidR="006D780F" w:rsidRPr="00D05702" w:rsidRDefault="006D780F" w:rsidP="00DB7C7E">
      <w:pPr>
        <w:rPr>
          <w:rtl/>
          <w:lang w:bidi="fa-IR"/>
        </w:rPr>
        <w:sectPr w:rsidR="006D780F" w:rsidRPr="00D05702" w:rsidSect="001D4300">
          <w:headerReference w:type="default" r:id="rId10"/>
          <w:footerReference w:type="default" r:id="rId11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8355"/>
        <w:gridCol w:w="800"/>
      </w:tblGrid>
      <w:tr w:rsidR="00435C3E" w:rsidTr="00981F76">
        <w:tc>
          <w:tcPr>
            <w:tcW w:w="8355" w:type="dxa"/>
            <w:vAlign w:val="center"/>
          </w:tcPr>
          <w:p w:rsidR="00435C3E" w:rsidRPr="001A31DB" w:rsidRDefault="00435C3E" w:rsidP="00981F76">
            <w:pPr>
              <w:pStyle w:val="NormalB"/>
              <w:tabs>
                <w:tab w:val="right" w:pos="1177"/>
              </w:tabs>
              <w:jc w:val="center"/>
              <w:rPr>
                <w:rFonts w:eastAsia="SimSun"/>
                <w:rtl/>
                <w:lang w:bidi="fa-IR"/>
              </w:rPr>
            </w:pPr>
            <w:r w:rsidRPr="009D4205">
              <w:rPr>
                <w:rFonts w:eastAsia="SimSun" w:hint="cs"/>
                <w:sz w:val="30"/>
                <w:szCs w:val="32"/>
                <w:rtl/>
              </w:rPr>
              <w:lastRenderedPageBreak/>
              <w:t xml:space="preserve">فهرست </w:t>
            </w:r>
            <w:r w:rsidR="00CC1B4C">
              <w:rPr>
                <w:rFonts w:eastAsia="SimSun" w:hint="cs"/>
                <w:sz w:val="30"/>
                <w:szCs w:val="32"/>
                <w:rtl/>
                <w:lang w:bidi="fa-IR"/>
              </w:rPr>
              <w:t>م</w:t>
            </w:r>
            <w:r w:rsidR="009D4205">
              <w:rPr>
                <w:rFonts w:eastAsia="SimSun" w:hint="cs"/>
                <w:sz w:val="30"/>
                <w:szCs w:val="32"/>
                <w:rtl/>
              </w:rPr>
              <w:t>طالب</w:t>
            </w:r>
          </w:p>
        </w:tc>
        <w:tc>
          <w:tcPr>
            <w:tcW w:w="800" w:type="dxa"/>
            <w:vAlign w:val="center"/>
          </w:tcPr>
          <w:p w:rsidR="00435C3E" w:rsidRPr="001A31DB" w:rsidRDefault="00435C3E" w:rsidP="009D4205">
            <w:pPr>
              <w:pStyle w:val="NormalLeft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:rsidR="007224CC" w:rsidRDefault="006D780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bidi="fa-IR"/>
        </w:rPr>
      </w:pPr>
      <w:r w:rsidRPr="00D05702">
        <w:rPr>
          <w:rtl/>
          <w:lang w:bidi="fa-IR"/>
        </w:rPr>
        <w:fldChar w:fldCharType="begin"/>
      </w:r>
      <w:r w:rsidRPr="00D05702">
        <w:rPr>
          <w:rtl/>
          <w:lang w:bidi="fa-IR"/>
        </w:rPr>
        <w:instrText xml:space="preserve"> </w:instrText>
      </w:r>
      <w:r w:rsidRPr="00D05702">
        <w:rPr>
          <w:rFonts w:hint="cs"/>
          <w:lang w:bidi="fa-IR"/>
        </w:rPr>
        <w:instrText>TOC</w:instrText>
      </w:r>
      <w:r w:rsidRPr="00D05702">
        <w:rPr>
          <w:rFonts w:hint="cs"/>
          <w:rtl/>
          <w:lang w:bidi="fa-IR"/>
        </w:rPr>
        <w:instrText xml:space="preserve"> \</w:instrText>
      </w:r>
      <w:r w:rsidRPr="00D05702">
        <w:rPr>
          <w:rFonts w:hint="cs"/>
          <w:lang w:bidi="fa-IR"/>
        </w:rPr>
        <w:instrText>o "1-4" \h \z \u</w:instrText>
      </w:r>
      <w:r w:rsidRPr="00D05702">
        <w:rPr>
          <w:rtl/>
          <w:lang w:bidi="fa-IR"/>
        </w:rPr>
        <w:instrText xml:space="preserve"> </w:instrText>
      </w:r>
      <w:r w:rsidRPr="00D05702">
        <w:rPr>
          <w:rtl/>
          <w:lang w:bidi="fa-IR"/>
        </w:rPr>
        <w:fldChar w:fldCharType="separate"/>
      </w:r>
      <w:hyperlink w:anchor="_Toc533331689" w:history="1">
        <w:r w:rsidR="007224CC" w:rsidRPr="00B23813">
          <w:rPr>
            <w:rStyle w:val="Hyperlink"/>
            <w:noProof/>
            <w:rtl/>
          </w:rPr>
          <w:t>فصل اول  مقدمه</w:t>
        </w:r>
        <w:r w:rsidR="007224CC">
          <w:rPr>
            <w:noProof/>
            <w:webHidden/>
            <w:rtl/>
          </w:rPr>
          <w:tab/>
        </w:r>
        <w:r w:rsidR="007224CC">
          <w:rPr>
            <w:rStyle w:val="Hyperlink"/>
            <w:noProof/>
            <w:rtl/>
          </w:rPr>
          <w:fldChar w:fldCharType="begin"/>
        </w:r>
        <w:r w:rsidR="007224CC">
          <w:rPr>
            <w:noProof/>
            <w:webHidden/>
            <w:rtl/>
          </w:rPr>
          <w:instrText xml:space="preserve"> </w:instrText>
        </w:r>
        <w:r w:rsidR="007224CC">
          <w:rPr>
            <w:noProof/>
            <w:webHidden/>
          </w:rPr>
          <w:instrText>PAGEREF</w:instrText>
        </w:r>
        <w:r w:rsidR="007224CC">
          <w:rPr>
            <w:noProof/>
            <w:webHidden/>
            <w:rtl/>
          </w:rPr>
          <w:instrText xml:space="preserve"> _</w:instrText>
        </w:r>
        <w:r w:rsidR="007224CC">
          <w:rPr>
            <w:noProof/>
            <w:webHidden/>
          </w:rPr>
          <w:instrText>Toc533331689 \h</w:instrText>
        </w:r>
        <w:r w:rsidR="007224CC">
          <w:rPr>
            <w:noProof/>
            <w:webHidden/>
            <w:rtl/>
          </w:rPr>
          <w:instrText xml:space="preserve"> </w:instrText>
        </w:r>
        <w:r w:rsidR="007224CC">
          <w:rPr>
            <w:rStyle w:val="Hyperlink"/>
            <w:noProof/>
            <w:rtl/>
          </w:rPr>
        </w:r>
        <w:r w:rsidR="007224CC">
          <w:rPr>
            <w:rStyle w:val="Hyperlink"/>
            <w:noProof/>
            <w:rtl/>
          </w:rPr>
          <w:fldChar w:fldCharType="separate"/>
        </w:r>
        <w:r w:rsidR="007224CC">
          <w:rPr>
            <w:noProof/>
            <w:webHidden/>
            <w:rtl/>
          </w:rPr>
          <w:t>1</w:t>
        </w:r>
        <w:r w:rsidR="007224CC">
          <w:rPr>
            <w:rStyle w:val="Hyperlink"/>
            <w:noProof/>
            <w:rtl/>
          </w:rPr>
          <w:fldChar w:fldCharType="end"/>
        </w:r>
      </w:hyperlink>
    </w:p>
    <w:p w:rsidR="007224CC" w:rsidRDefault="001A1676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533331690" w:history="1">
        <w:r w:rsidR="007224CC" w:rsidRPr="00B23813">
          <w:rPr>
            <w:rStyle w:val="Hyperlink"/>
            <w:rtl/>
          </w:rPr>
          <w:t>1-1- مقدمه</w:t>
        </w:r>
        <w:r w:rsidR="007224CC">
          <w:rPr>
            <w:webHidden/>
            <w:rtl/>
          </w:rPr>
          <w:tab/>
        </w:r>
        <w:r w:rsidR="007224CC">
          <w:rPr>
            <w:rStyle w:val="Hyperlink"/>
            <w:rtl/>
          </w:rPr>
          <w:fldChar w:fldCharType="begin"/>
        </w:r>
        <w:r w:rsidR="007224CC">
          <w:rPr>
            <w:webHidden/>
            <w:rtl/>
          </w:rPr>
          <w:instrText xml:space="preserve"> </w:instrText>
        </w:r>
        <w:r w:rsidR="007224CC">
          <w:rPr>
            <w:webHidden/>
          </w:rPr>
          <w:instrText>PAGEREF</w:instrText>
        </w:r>
        <w:r w:rsidR="007224CC">
          <w:rPr>
            <w:webHidden/>
            <w:rtl/>
          </w:rPr>
          <w:instrText xml:space="preserve"> _</w:instrText>
        </w:r>
        <w:r w:rsidR="007224CC">
          <w:rPr>
            <w:webHidden/>
          </w:rPr>
          <w:instrText>Toc533331690 \h</w:instrText>
        </w:r>
        <w:r w:rsidR="007224CC">
          <w:rPr>
            <w:webHidden/>
            <w:rtl/>
          </w:rPr>
          <w:instrText xml:space="preserve"> </w:instrText>
        </w:r>
        <w:r w:rsidR="007224CC">
          <w:rPr>
            <w:rStyle w:val="Hyperlink"/>
            <w:rtl/>
          </w:rPr>
        </w:r>
        <w:r w:rsidR="007224CC">
          <w:rPr>
            <w:rStyle w:val="Hyperlink"/>
            <w:rtl/>
          </w:rPr>
          <w:fldChar w:fldCharType="separate"/>
        </w:r>
        <w:r w:rsidR="007224CC">
          <w:rPr>
            <w:webHidden/>
            <w:rtl/>
            <w:lang w:bidi="ar-SA"/>
          </w:rPr>
          <w:t>1</w:t>
        </w:r>
        <w:r w:rsidR="007224CC">
          <w:rPr>
            <w:rStyle w:val="Hyperlink"/>
            <w:rtl/>
          </w:rPr>
          <w:fldChar w:fldCharType="end"/>
        </w:r>
      </w:hyperlink>
    </w:p>
    <w:p w:rsidR="007224CC" w:rsidRDefault="001A167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bidi="fa-IR"/>
        </w:rPr>
      </w:pPr>
      <w:hyperlink w:anchor="_Toc533331691" w:history="1">
        <w:r w:rsidR="007224CC" w:rsidRPr="00B23813">
          <w:rPr>
            <w:rStyle w:val="Hyperlink"/>
            <w:noProof/>
            <w:rtl/>
          </w:rPr>
          <w:t>فصل دوم شرح انجام پروژه</w:t>
        </w:r>
        <w:r w:rsidR="007224CC">
          <w:rPr>
            <w:noProof/>
            <w:webHidden/>
            <w:rtl/>
          </w:rPr>
          <w:tab/>
        </w:r>
        <w:r w:rsidR="007224CC">
          <w:rPr>
            <w:rStyle w:val="Hyperlink"/>
            <w:noProof/>
            <w:rtl/>
          </w:rPr>
          <w:fldChar w:fldCharType="begin"/>
        </w:r>
        <w:r w:rsidR="007224CC">
          <w:rPr>
            <w:noProof/>
            <w:webHidden/>
            <w:rtl/>
          </w:rPr>
          <w:instrText xml:space="preserve"> </w:instrText>
        </w:r>
        <w:r w:rsidR="007224CC">
          <w:rPr>
            <w:noProof/>
            <w:webHidden/>
          </w:rPr>
          <w:instrText>PAGEREF</w:instrText>
        </w:r>
        <w:r w:rsidR="007224CC">
          <w:rPr>
            <w:noProof/>
            <w:webHidden/>
            <w:rtl/>
          </w:rPr>
          <w:instrText xml:space="preserve"> _</w:instrText>
        </w:r>
        <w:r w:rsidR="007224CC">
          <w:rPr>
            <w:noProof/>
            <w:webHidden/>
          </w:rPr>
          <w:instrText>Toc533331691 \h</w:instrText>
        </w:r>
        <w:r w:rsidR="007224CC">
          <w:rPr>
            <w:noProof/>
            <w:webHidden/>
            <w:rtl/>
          </w:rPr>
          <w:instrText xml:space="preserve"> </w:instrText>
        </w:r>
        <w:r w:rsidR="007224CC">
          <w:rPr>
            <w:rStyle w:val="Hyperlink"/>
            <w:noProof/>
            <w:rtl/>
          </w:rPr>
        </w:r>
        <w:r w:rsidR="007224CC">
          <w:rPr>
            <w:rStyle w:val="Hyperlink"/>
            <w:noProof/>
            <w:rtl/>
          </w:rPr>
          <w:fldChar w:fldCharType="separate"/>
        </w:r>
        <w:r w:rsidR="007224CC">
          <w:rPr>
            <w:noProof/>
            <w:webHidden/>
            <w:rtl/>
          </w:rPr>
          <w:t>2</w:t>
        </w:r>
        <w:r w:rsidR="007224CC">
          <w:rPr>
            <w:rStyle w:val="Hyperlink"/>
            <w:noProof/>
            <w:rtl/>
          </w:rPr>
          <w:fldChar w:fldCharType="end"/>
        </w:r>
      </w:hyperlink>
    </w:p>
    <w:p w:rsidR="007224CC" w:rsidRDefault="001A1676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533331692" w:history="1">
        <w:r w:rsidR="007224CC" w:rsidRPr="00B23813">
          <w:rPr>
            <w:rStyle w:val="Hyperlink"/>
            <w:rtl/>
          </w:rPr>
          <w:t>2-1- مقدمه</w:t>
        </w:r>
        <w:r w:rsidR="007224CC">
          <w:rPr>
            <w:webHidden/>
            <w:rtl/>
          </w:rPr>
          <w:tab/>
        </w:r>
        <w:r w:rsidR="007224CC">
          <w:rPr>
            <w:rStyle w:val="Hyperlink"/>
            <w:rtl/>
          </w:rPr>
          <w:fldChar w:fldCharType="begin"/>
        </w:r>
        <w:r w:rsidR="007224CC">
          <w:rPr>
            <w:webHidden/>
            <w:rtl/>
          </w:rPr>
          <w:instrText xml:space="preserve"> </w:instrText>
        </w:r>
        <w:r w:rsidR="007224CC">
          <w:rPr>
            <w:webHidden/>
          </w:rPr>
          <w:instrText>PAGEREF</w:instrText>
        </w:r>
        <w:r w:rsidR="007224CC">
          <w:rPr>
            <w:webHidden/>
            <w:rtl/>
          </w:rPr>
          <w:instrText xml:space="preserve"> _</w:instrText>
        </w:r>
        <w:r w:rsidR="007224CC">
          <w:rPr>
            <w:webHidden/>
          </w:rPr>
          <w:instrText>Toc533331692 \h</w:instrText>
        </w:r>
        <w:r w:rsidR="007224CC">
          <w:rPr>
            <w:webHidden/>
            <w:rtl/>
          </w:rPr>
          <w:instrText xml:space="preserve"> </w:instrText>
        </w:r>
        <w:r w:rsidR="007224CC">
          <w:rPr>
            <w:rStyle w:val="Hyperlink"/>
            <w:rtl/>
          </w:rPr>
        </w:r>
        <w:r w:rsidR="007224CC">
          <w:rPr>
            <w:rStyle w:val="Hyperlink"/>
            <w:rtl/>
          </w:rPr>
          <w:fldChar w:fldCharType="separate"/>
        </w:r>
        <w:r w:rsidR="007224CC">
          <w:rPr>
            <w:webHidden/>
            <w:rtl/>
            <w:lang w:bidi="ar-SA"/>
          </w:rPr>
          <w:t>2</w:t>
        </w:r>
        <w:r w:rsidR="007224CC">
          <w:rPr>
            <w:rStyle w:val="Hyperlink"/>
            <w:rtl/>
          </w:rPr>
          <w:fldChar w:fldCharType="end"/>
        </w:r>
      </w:hyperlink>
    </w:p>
    <w:p w:rsidR="007224CC" w:rsidRDefault="001A1676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533331693" w:history="1">
        <w:r w:rsidR="007224CC" w:rsidRPr="00B23813">
          <w:rPr>
            <w:rStyle w:val="Hyperlink"/>
            <w:rtl/>
          </w:rPr>
          <w:t>2-2- توض</w:t>
        </w:r>
        <w:r w:rsidR="007224CC" w:rsidRPr="00B23813">
          <w:rPr>
            <w:rStyle w:val="Hyperlink"/>
            <w:rFonts w:hint="cs"/>
            <w:rtl/>
          </w:rPr>
          <w:t>ی</w:t>
        </w:r>
        <w:r w:rsidR="007224CC" w:rsidRPr="00B23813">
          <w:rPr>
            <w:rStyle w:val="Hyperlink"/>
            <w:rtl/>
          </w:rPr>
          <w:t>حات توض</w:t>
        </w:r>
        <w:r w:rsidR="007224CC" w:rsidRPr="00B23813">
          <w:rPr>
            <w:rStyle w:val="Hyperlink"/>
            <w:rFonts w:hint="cs"/>
            <w:rtl/>
          </w:rPr>
          <w:t>ی</w:t>
        </w:r>
        <w:r w:rsidR="007224CC" w:rsidRPr="00B23813">
          <w:rPr>
            <w:rStyle w:val="Hyperlink"/>
            <w:rtl/>
          </w:rPr>
          <w:t>حات توض</w:t>
        </w:r>
        <w:r w:rsidR="007224CC" w:rsidRPr="00B23813">
          <w:rPr>
            <w:rStyle w:val="Hyperlink"/>
            <w:rFonts w:hint="cs"/>
            <w:rtl/>
          </w:rPr>
          <w:t>ی</w:t>
        </w:r>
        <w:r w:rsidR="007224CC" w:rsidRPr="00B23813">
          <w:rPr>
            <w:rStyle w:val="Hyperlink"/>
            <w:rtl/>
          </w:rPr>
          <w:t>حات</w:t>
        </w:r>
        <w:r w:rsidR="007224CC">
          <w:rPr>
            <w:webHidden/>
            <w:rtl/>
          </w:rPr>
          <w:tab/>
        </w:r>
        <w:r w:rsidR="007224CC">
          <w:rPr>
            <w:rStyle w:val="Hyperlink"/>
            <w:rtl/>
          </w:rPr>
          <w:fldChar w:fldCharType="begin"/>
        </w:r>
        <w:r w:rsidR="007224CC">
          <w:rPr>
            <w:webHidden/>
            <w:rtl/>
          </w:rPr>
          <w:instrText xml:space="preserve"> </w:instrText>
        </w:r>
        <w:r w:rsidR="007224CC">
          <w:rPr>
            <w:webHidden/>
          </w:rPr>
          <w:instrText>PAGEREF</w:instrText>
        </w:r>
        <w:r w:rsidR="007224CC">
          <w:rPr>
            <w:webHidden/>
            <w:rtl/>
          </w:rPr>
          <w:instrText xml:space="preserve"> _</w:instrText>
        </w:r>
        <w:r w:rsidR="007224CC">
          <w:rPr>
            <w:webHidden/>
          </w:rPr>
          <w:instrText>Toc533331693 \h</w:instrText>
        </w:r>
        <w:r w:rsidR="007224CC">
          <w:rPr>
            <w:webHidden/>
            <w:rtl/>
          </w:rPr>
          <w:instrText xml:space="preserve"> </w:instrText>
        </w:r>
        <w:r w:rsidR="007224CC">
          <w:rPr>
            <w:rStyle w:val="Hyperlink"/>
            <w:rtl/>
          </w:rPr>
        </w:r>
        <w:r w:rsidR="007224CC">
          <w:rPr>
            <w:rStyle w:val="Hyperlink"/>
            <w:rtl/>
          </w:rPr>
          <w:fldChar w:fldCharType="separate"/>
        </w:r>
        <w:r w:rsidR="007224CC">
          <w:rPr>
            <w:webHidden/>
            <w:rtl/>
            <w:lang w:bidi="ar-SA"/>
          </w:rPr>
          <w:t>3</w:t>
        </w:r>
        <w:r w:rsidR="007224CC">
          <w:rPr>
            <w:rStyle w:val="Hyperlink"/>
            <w:rtl/>
          </w:rPr>
          <w:fldChar w:fldCharType="end"/>
        </w:r>
      </w:hyperlink>
    </w:p>
    <w:p w:rsidR="007224CC" w:rsidRDefault="001A167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bidi="fa-IR"/>
        </w:rPr>
      </w:pPr>
      <w:hyperlink w:anchor="_Toc533331694" w:history="1">
        <w:r w:rsidR="007224CC" w:rsidRPr="00B23813">
          <w:rPr>
            <w:rStyle w:val="Hyperlink"/>
            <w:noProof/>
            <w:rtl/>
          </w:rPr>
          <w:t>فصل سوم جمع‌بندي و نتيجه‌گيري و پ</w:t>
        </w:r>
        <w:r w:rsidR="007224CC" w:rsidRPr="00B23813">
          <w:rPr>
            <w:rStyle w:val="Hyperlink"/>
            <w:rFonts w:hint="cs"/>
            <w:noProof/>
            <w:rtl/>
          </w:rPr>
          <w:t>ی</w:t>
        </w:r>
        <w:r w:rsidR="007224CC" w:rsidRPr="00B23813">
          <w:rPr>
            <w:rStyle w:val="Hyperlink"/>
            <w:rFonts w:hint="eastAsia"/>
            <w:noProof/>
            <w:rtl/>
          </w:rPr>
          <w:t>شنهادات</w:t>
        </w:r>
        <w:r w:rsidR="007224CC">
          <w:rPr>
            <w:noProof/>
            <w:webHidden/>
            <w:rtl/>
          </w:rPr>
          <w:tab/>
        </w:r>
        <w:r w:rsidR="007224CC">
          <w:rPr>
            <w:rStyle w:val="Hyperlink"/>
            <w:noProof/>
            <w:rtl/>
          </w:rPr>
          <w:fldChar w:fldCharType="begin"/>
        </w:r>
        <w:r w:rsidR="007224CC">
          <w:rPr>
            <w:noProof/>
            <w:webHidden/>
            <w:rtl/>
          </w:rPr>
          <w:instrText xml:space="preserve"> </w:instrText>
        </w:r>
        <w:r w:rsidR="007224CC">
          <w:rPr>
            <w:noProof/>
            <w:webHidden/>
          </w:rPr>
          <w:instrText>PAGEREF</w:instrText>
        </w:r>
        <w:r w:rsidR="007224CC">
          <w:rPr>
            <w:noProof/>
            <w:webHidden/>
            <w:rtl/>
          </w:rPr>
          <w:instrText xml:space="preserve"> _</w:instrText>
        </w:r>
        <w:r w:rsidR="007224CC">
          <w:rPr>
            <w:noProof/>
            <w:webHidden/>
          </w:rPr>
          <w:instrText>Toc533331694 \h</w:instrText>
        </w:r>
        <w:r w:rsidR="007224CC">
          <w:rPr>
            <w:noProof/>
            <w:webHidden/>
            <w:rtl/>
          </w:rPr>
          <w:instrText xml:space="preserve"> </w:instrText>
        </w:r>
        <w:r w:rsidR="007224CC">
          <w:rPr>
            <w:rStyle w:val="Hyperlink"/>
            <w:noProof/>
            <w:rtl/>
          </w:rPr>
        </w:r>
        <w:r w:rsidR="007224CC">
          <w:rPr>
            <w:rStyle w:val="Hyperlink"/>
            <w:noProof/>
            <w:rtl/>
          </w:rPr>
          <w:fldChar w:fldCharType="separate"/>
        </w:r>
        <w:r w:rsidR="007224CC">
          <w:rPr>
            <w:noProof/>
            <w:webHidden/>
            <w:rtl/>
          </w:rPr>
          <w:t>4</w:t>
        </w:r>
        <w:r w:rsidR="007224CC">
          <w:rPr>
            <w:rStyle w:val="Hyperlink"/>
            <w:noProof/>
            <w:rtl/>
          </w:rPr>
          <w:fldChar w:fldCharType="end"/>
        </w:r>
      </w:hyperlink>
    </w:p>
    <w:p w:rsidR="007224CC" w:rsidRDefault="001A1676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533331695" w:history="1">
        <w:r w:rsidR="007224CC" w:rsidRPr="00B23813">
          <w:rPr>
            <w:rStyle w:val="Hyperlink"/>
            <w:rtl/>
          </w:rPr>
          <w:t>3-1- جمع‌بندي و نتيجه‌گيري</w:t>
        </w:r>
        <w:r w:rsidR="007224CC">
          <w:rPr>
            <w:webHidden/>
            <w:rtl/>
          </w:rPr>
          <w:tab/>
        </w:r>
        <w:r w:rsidR="007224CC">
          <w:rPr>
            <w:rStyle w:val="Hyperlink"/>
            <w:rtl/>
          </w:rPr>
          <w:fldChar w:fldCharType="begin"/>
        </w:r>
        <w:r w:rsidR="007224CC">
          <w:rPr>
            <w:webHidden/>
            <w:rtl/>
          </w:rPr>
          <w:instrText xml:space="preserve"> </w:instrText>
        </w:r>
        <w:r w:rsidR="007224CC">
          <w:rPr>
            <w:webHidden/>
          </w:rPr>
          <w:instrText>PAGEREF</w:instrText>
        </w:r>
        <w:r w:rsidR="007224CC">
          <w:rPr>
            <w:webHidden/>
            <w:rtl/>
          </w:rPr>
          <w:instrText xml:space="preserve"> _</w:instrText>
        </w:r>
        <w:r w:rsidR="007224CC">
          <w:rPr>
            <w:webHidden/>
          </w:rPr>
          <w:instrText>Toc533331695 \h</w:instrText>
        </w:r>
        <w:r w:rsidR="007224CC">
          <w:rPr>
            <w:webHidden/>
            <w:rtl/>
          </w:rPr>
          <w:instrText xml:space="preserve"> </w:instrText>
        </w:r>
        <w:r w:rsidR="007224CC">
          <w:rPr>
            <w:rStyle w:val="Hyperlink"/>
            <w:rtl/>
          </w:rPr>
        </w:r>
        <w:r w:rsidR="007224CC">
          <w:rPr>
            <w:rStyle w:val="Hyperlink"/>
            <w:rtl/>
          </w:rPr>
          <w:fldChar w:fldCharType="separate"/>
        </w:r>
        <w:r w:rsidR="007224CC">
          <w:rPr>
            <w:webHidden/>
            <w:rtl/>
            <w:lang w:bidi="ar-SA"/>
          </w:rPr>
          <w:t>4</w:t>
        </w:r>
        <w:r w:rsidR="007224CC">
          <w:rPr>
            <w:rStyle w:val="Hyperlink"/>
            <w:rtl/>
          </w:rPr>
          <w:fldChar w:fldCharType="end"/>
        </w:r>
      </w:hyperlink>
    </w:p>
    <w:p w:rsidR="007224CC" w:rsidRDefault="001A1676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533331696" w:history="1">
        <w:r w:rsidR="007224CC" w:rsidRPr="00B23813">
          <w:rPr>
            <w:rStyle w:val="Hyperlink"/>
            <w:rtl/>
          </w:rPr>
          <w:t>3-2- پ</w:t>
        </w:r>
        <w:r w:rsidR="007224CC" w:rsidRPr="00B23813">
          <w:rPr>
            <w:rStyle w:val="Hyperlink"/>
            <w:rFonts w:hint="cs"/>
            <w:rtl/>
          </w:rPr>
          <w:t>ی</w:t>
        </w:r>
        <w:r w:rsidR="007224CC" w:rsidRPr="00B23813">
          <w:rPr>
            <w:rStyle w:val="Hyperlink"/>
            <w:rFonts w:hint="eastAsia"/>
            <w:rtl/>
          </w:rPr>
          <w:t>شنهادات</w:t>
        </w:r>
        <w:r w:rsidR="007224CC">
          <w:rPr>
            <w:webHidden/>
            <w:rtl/>
          </w:rPr>
          <w:tab/>
        </w:r>
        <w:r w:rsidR="007224CC">
          <w:rPr>
            <w:rStyle w:val="Hyperlink"/>
            <w:rtl/>
          </w:rPr>
          <w:fldChar w:fldCharType="begin"/>
        </w:r>
        <w:r w:rsidR="007224CC">
          <w:rPr>
            <w:webHidden/>
            <w:rtl/>
          </w:rPr>
          <w:instrText xml:space="preserve"> </w:instrText>
        </w:r>
        <w:r w:rsidR="007224CC">
          <w:rPr>
            <w:webHidden/>
          </w:rPr>
          <w:instrText>PAGEREF</w:instrText>
        </w:r>
        <w:r w:rsidR="007224CC">
          <w:rPr>
            <w:webHidden/>
            <w:rtl/>
          </w:rPr>
          <w:instrText xml:space="preserve"> _</w:instrText>
        </w:r>
        <w:r w:rsidR="007224CC">
          <w:rPr>
            <w:webHidden/>
          </w:rPr>
          <w:instrText>Toc533331696 \h</w:instrText>
        </w:r>
        <w:r w:rsidR="007224CC">
          <w:rPr>
            <w:webHidden/>
            <w:rtl/>
          </w:rPr>
          <w:instrText xml:space="preserve"> </w:instrText>
        </w:r>
        <w:r w:rsidR="007224CC">
          <w:rPr>
            <w:rStyle w:val="Hyperlink"/>
            <w:rtl/>
          </w:rPr>
        </w:r>
        <w:r w:rsidR="007224CC">
          <w:rPr>
            <w:rStyle w:val="Hyperlink"/>
            <w:rtl/>
          </w:rPr>
          <w:fldChar w:fldCharType="separate"/>
        </w:r>
        <w:r w:rsidR="007224CC">
          <w:rPr>
            <w:webHidden/>
            <w:rtl/>
            <w:lang w:bidi="ar-SA"/>
          </w:rPr>
          <w:t>4</w:t>
        </w:r>
        <w:r w:rsidR="007224CC">
          <w:rPr>
            <w:rStyle w:val="Hyperlink"/>
            <w:rtl/>
          </w:rPr>
          <w:fldChar w:fldCharType="end"/>
        </w:r>
      </w:hyperlink>
    </w:p>
    <w:p w:rsidR="007224CC" w:rsidRDefault="001A167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bidi="fa-IR"/>
        </w:rPr>
      </w:pPr>
      <w:hyperlink w:anchor="_Toc533331697" w:history="1">
        <w:r w:rsidR="007224CC" w:rsidRPr="00B23813">
          <w:rPr>
            <w:rStyle w:val="Hyperlink"/>
            <w:noProof/>
            <w:rtl/>
          </w:rPr>
          <w:t>منابع و مراجع</w:t>
        </w:r>
        <w:r w:rsidR="007224CC">
          <w:rPr>
            <w:noProof/>
            <w:webHidden/>
            <w:rtl/>
          </w:rPr>
          <w:tab/>
        </w:r>
        <w:r w:rsidR="007224CC">
          <w:rPr>
            <w:rStyle w:val="Hyperlink"/>
            <w:noProof/>
            <w:rtl/>
          </w:rPr>
          <w:fldChar w:fldCharType="begin"/>
        </w:r>
        <w:r w:rsidR="007224CC">
          <w:rPr>
            <w:noProof/>
            <w:webHidden/>
            <w:rtl/>
          </w:rPr>
          <w:instrText xml:space="preserve"> </w:instrText>
        </w:r>
        <w:r w:rsidR="007224CC">
          <w:rPr>
            <w:noProof/>
            <w:webHidden/>
          </w:rPr>
          <w:instrText>PAGEREF</w:instrText>
        </w:r>
        <w:r w:rsidR="007224CC">
          <w:rPr>
            <w:noProof/>
            <w:webHidden/>
            <w:rtl/>
          </w:rPr>
          <w:instrText xml:space="preserve"> _</w:instrText>
        </w:r>
        <w:r w:rsidR="007224CC">
          <w:rPr>
            <w:noProof/>
            <w:webHidden/>
          </w:rPr>
          <w:instrText>Toc533331697 \h</w:instrText>
        </w:r>
        <w:r w:rsidR="007224CC">
          <w:rPr>
            <w:noProof/>
            <w:webHidden/>
            <w:rtl/>
          </w:rPr>
          <w:instrText xml:space="preserve"> </w:instrText>
        </w:r>
        <w:r w:rsidR="007224CC">
          <w:rPr>
            <w:rStyle w:val="Hyperlink"/>
            <w:noProof/>
            <w:rtl/>
          </w:rPr>
        </w:r>
        <w:r w:rsidR="007224CC">
          <w:rPr>
            <w:rStyle w:val="Hyperlink"/>
            <w:noProof/>
            <w:rtl/>
          </w:rPr>
          <w:fldChar w:fldCharType="separate"/>
        </w:r>
        <w:r w:rsidR="007224CC">
          <w:rPr>
            <w:noProof/>
            <w:webHidden/>
            <w:rtl/>
          </w:rPr>
          <w:t>5</w:t>
        </w:r>
        <w:r w:rsidR="007224CC">
          <w:rPr>
            <w:rStyle w:val="Hyperlink"/>
            <w:noProof/>
            <w:rtl/>
          </w:rPr>
          <w:fldChar w:fldCharType="end"/>
        </w:r>
      </w:hyperlink>
    </w:p>
    <w:p w:rsidR="007224CC" w:rsidRDefault="001A167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bidi="fa-IR"/>
        </w:rPr>
      </w:pPr>
      <w:hyperlink w:anchor="_Toc533331698" w:history="1">
        <w:r w:rsidR="007224CC" w:rsidRPr="00B23813">
          <w:rPr>
            <w:rStyle w:val="Hyperlink"/>
            <w:noProof/>
            <w:rtl/>
          </w:rPr>
          <w:t>پيوست‌ها</w:t>
        </w:r>
        <w:r w:rsidR="007224CC">
          <w:rPr>
            <w:noProof/>
            <w:webHidden/>
            <w:rtl/>
          </w:rPr>
          <w:tab/>
        </w:r>
        <w:r w:rsidR="007224CC">
          <w:rPr>
            <w:rStyle w:val="Hyperlink"/>
            <w:noProof/>
            <w:rtl/>
          </w:rPr>
          <w:fldChar w:fldCharType="begin"/>
        </w:r>
        <w:r w:rsidR="007224CC">
          <w:rPr>
            <w:noProof/>
            <w:webHidden/>
            <w:rtl/>
          </w:rPr>
          <w:instrText xml:space="preserve"> </w:instrText>
        </w:r>
        <w:r w:rsidR="007224CC">
          <w:rPr>
            <w:noProof/>
            <w:webHidden/>
          </w:rPr>
          <w:instrText>PAGEREF</w:instrText>
        </w:r>
        <w:r w:rsidR="007224CC">
          <w:rPr>
            <w:noProof/>
            <w:webHidden/>
            <w:rtl/>
          </w:rPr>
          <w:instrText xml:space="preserve"> _</w:instrText>
        </w:r>
        <w:r w:rsidR="007224CC">
          <w:rPr>
            <w:noProof/>
            <w:webHidden/>
          </w:rPr>
          <w:instrText>Toc533331698 \h</w:instrText>
        </w:r>
        <w:r w:rsidR="007224CC">
          <w:rPr>
            <w:noProof/>
            <w:webHidden/>
            <w:rtl/>
          </w:rPr>
          <w:instrText xml:space="preserve"> </w:instrText>
        </w:r>
        <w:r w:rsidR="007224CC">
          <w:rPr>
            <w:rStyle w:val="Hyperlink"/>
            <w:noProof/>
            <w:rtl/>
          </w:rPr>
        </w:r>
        <w:r w:rsidR="007224CC">
          <w:rPr>
            <w:rStyle w:val="Hyperlink"/>
            <w:noProof/>
            <w:rtl/>
          </w:rPr>
          <w:fldChar w:fldCharType="separate"/>
        </w:r>
        <w:r w:rsidR="007224CC">
          <w:rPr>
            <w:noProof/>
            <w:webHidden/>
            <w:rtl/>
          </w:rPr>
          <w:t>6</w:t>
        </w:r>
        <w:r w:rsidR="007224CC">
          <w:rPr>
            <w:rStyle w:val="Hyperlink"/>
            <w:noProof/>
            <w:rtl/>
          </w:rPr>
          <w:fldChar w:fldCharType="end"/>
        </w:r>
      </w:hyperlink>
    </w:p>
    <w:p w:rsidR="006D780F" w:rsidRPr="00D05702" w:rsidRDefault="006D780F" w:rsidP="00DB7C7E">
      <w:pPr>
        <w:rPr>
          <w:rtl/>
          <w:lang w:bidi="fa-IR"/>
        </w:rPr>
      </w:pPr>
      <w:r w:rsidRPr="00D05702">
        <w:rPr>
          <w:rtl/>
          <w:lang w:bidi="fa-IR"/>
        </w:rPr>
        <w:fldChar w:fldCharType="end"/>
      </w:r>
    </w:p>
    <w:p w:rsidR="006D780F" w:rsidRPr="00D05702" w:rsidRDefault="006D780F" w:rsidP="00DB7C7E">
      <w:pPr>
        <w:rPr>
          <w:rtl/>
          <w:lang w:bidi="fa-IR"/>
        </w:rPr>
        <w:sectPr w:rsidR="006D780F" w:rsidRPr="00D05702" w:rsidSect="006B16B9">
          <w:headerReference w:type="default" r:id="rId12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bookmarkStart w:id="0" w:name="_GoBack"/>
      <w:bookmarkEnd w:id="0"/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7921"/>
        <w:gridCol w:w="816"/>
      </w:tblGrid>
      <w:tr w:rsidR="00435C3E" w:rsidTr="00981F76">
        <w:tc>
          <w:tcPr>
            <w:tcW w:w="8136" w:type="dxa"/>
            <w:vAlign w:val="center"/>
          </w:tcPr>
          <w:p w:rsidR="00435C3E" w:rsidRPr="001A31DB" w:rsidRDefault="00012F99" w:rsidP="00012F99">
            <w:pPr>
              <w:pStyle w:val="NormalB"/>
              <w:jc w:val="center"/>
              <w:rPr>
                <w:rFonts w:eastAsia="SimSun"/>
                <w:rtl/>
              </w:rPr>
            </w:pPr>
            <w:r>
              <w:rPr>
                <w:rFonts w:eastAsia="SimSun" w:hint="cs"/>
                <w:sz w:val="30"/>
                <w:szCs w:val="32"/>
                <w:rtl/>
              </w:rPr>
              <w:lastRenderedPageBreak/>
              <w:t>فهرست شکل‌ها</w:t>
            </w:r>
          </w:p>
        </w:tc>
        <w:tc>
          <w:tcPr>
            <w:tcW w:w="817" w:type="dxa"/>
            <w:vAlign w:val="center"/>
          </w:tcPr>
          <w:p w:rsidR="00435C3E" w:rsidRPr="001A31DB" w:rsidRDefault="00435C3E" w:rsidP="00981F76">
            <w:pPr>
              <w:pStyle w:val="NormalLeftB"/>
              <w:jc w:val="center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:rsidR="00F379C2" w:rsidRDefault="00F379C2">
      <w:pPr>
        <w:pStyle w:val="TableofFigures"/>
        <w:tabs>
          <w:tab w:val="right" w:leader="dot" w:pos="8727"/>
        </w:tabs>
        <w:rPr>
          <w:rtl/>
        </w:rPr>
      </w:pPr>
    </w:p>
    <w:p w:rsidR="00D542B7" w:rsidRDefault="00D542B7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fa-IR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\t</w:instrText>
      </w:r>
      <w:r>
        <w:rPr>
          <w:rtl/>
        </w:rPr>
        <w:instrText xml:space="preserve"> "عنوان شکل" \</w:instrText>
      </w:r>
      <w:r>
        <w:instrText>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533332041" w:history="1">
        <w:r w:rsidRPr="0042556F">
          <w:rPr>
            <w:rStyle w:val="Hyperlink"/>
            <w:noProof/>
            <w:rtl/>
          </w:rPr>
          <w:t xml:space="preserve">شکل 2-1 </w:t>
        </w:r>
        <w:r w:rsidRPr="0042556F">
          <w:rPr>
            <w:rStyle w:val="Hyperlink"/>
            <w:rFonts w:hint="cs"/>
            <w:noProof/>
            <w:rtl/>
          </w:rPr>
          <w:t>ی</w:t>
        </w:r>
        <w:r w:rsidRPr="0042556F">
          <w:rPr>
            <w:rStyle w:val="Hyperlink"/>
            <w:rFonts w:hint="eastAsia"/>
            <w:noProof/>
            <w:rtl/>
          </w:rPr>
          <w:t>ک</w:t>
        </w:r>
        <w:r w:rsidRPr="0042556F">
          <w:rPr>
            <w:rStyle w:val="Hyperlink"/>
            <w:noProof/>
            <w:rtl/>
          </w:rPr>
          <w:t xml:space="preserve"> شکل نمونه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Toc533332041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:rsidR="006D780F" w:rsidRDefault="00D542B7" w:rsidP="00DB7C7E">
      <w:pPr>
        <w:rPr>
          <w:rtl/>
          <w:lang w:bidi="fa-IR"/>
        </w:rPr>
      </w:pPr>
      <w:r>
        <w:rPr>
          <w:sz w:val="24"/>
          <w:szCs w:val="26"/>
          <w:rtl/>
        </w:rPr>
        <w:fldChar w:fldCharType="end"/>
      </w:r>
    </w:p>
    <w:p w:rsidR="00C1412E" w:rsidRPr="00D05702" w:rsidRDefault="00C1412E" w:rsidP="00DB7C7E">
      <w:pPr>
        <w:rPr>
          <w:rtl/>
        </w:rPr>
        <w:sectPr w:rsidR="00C1412E" w:rsidRPr="00D05702" w:rsidSect="006B16B9">
          <w:headerReference w:type="default" r:id="rId13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7921"/>
        <w:gridCol w:w="816"/>
      </w:tblGrid>
      <w:tr w:rsidR="00EF6B78" w:rsidTr="00981F76">
        <w:tc>
          <w:tcPr>
            <w:tcW w:w="8136" w:type="dxa"/>
            <w:vAlign w:val="center"/>
          </w:tcPr>
          <w:p w:rsidR="00EF6B78" w:rsidRPr="001A31DB" w:rsidRDefault="00EF6B78" w:rsidP="00012F99">
            <w:pPr>
              <w:pStyle w:val="NormalB"/>
              <w:jc w:val="center"/>
              <w:rPr>
                <w:rFonts w:eastAsia="SimSun"/>
                <w:rtl/>
              </w:rPr>
            </w:pPr>
            <w:r w:rsidRPr="00F379C2">
              <w:rPr>
                <w:rFonts w:eastAsia="SimSun" w:hint="cs"/>
                <w:sz w:val="30"/>
                <w:szCs w:val="32"/>
                <w:rtl/>
              </w:rPr>
              <w:lastRenderedPageBreak/>
              <w:t xml:space="preserve">فهرست </w:t>
            </w:r>
            <w:r w:rsidR="00012F99">
              <w:rPr>
                <w:rFonts w:eastAsia="SimSun" w:hint="cs"/>
                <w:sz w:val="30"/>
                <w:szCs w:val="32"/>
                <w:rtl/>
              </w:rPr>
              <w:t>جدول‌ها</w:t>
            </w:r>
          </w:p>
        </w:tc>
        <w:tc>
          <w:tcPr>
            <w:tcW w:w="817" w:type="dxa"/>
            <w:vAlign w:val="center"/>
          </w:tcPr>
          <w:p w:rsidR="00EF6B78" w:rsidRPr="001A31DB" w:rsidRDefault="00EF6B78" w:rsidP="00981F76">
            <w:pPr>
              <w:pStyle w:val="NormalLeftB"/>
              <w:jc w:val="center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:rsidR="00847F8F" w:rsidRDefault="00D542B7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fa-IR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t</w:instrText>
      </w:r>
      <w:r>
        <w:rPr>
          <w:rtl/>
        </w:rPr>
        <w:instrText xml:space="preserve"> "عنوان جدول" \</w:instrText>
      </w:r>
      <w:r>
        <w:instrText>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47F8F">
        <w:rPr>
          <w:noProof/>
          <w:rtl/>
        </w:rPr>
        <w:t xml:space="preserve">جدول 2-1 </w:t>
      </w:r>
      <w:r w:rsidR="00847F8F">
        <w:rPr>
          <w:rFonts w:hint="cs"/>
          <w:noProof/>
          <w:rtl/>
        </w:rPr>
        <w:t>ی</w:t>
      </w:r>
      <w:r w:rsidR="00847F8F">
        <w:rPr>
          <w:rFonts w:hint="eastAsia"/>
          <w:noProof/>
          <w:rtl/>
        </w:rPr>
        <w:t>ک</w:t>
      </w:r>
      <w:r w:rsidR="00847F8F">
        <w:rPr>
          <w:noProof/>
          <w:rtl/>
        </w:rPr>
        <w:t xml:space="preserve"> جدول نمونه</w:t>
      </w:r>
      <w:r w:rsidR="00847F8F">
        <w:rPr>
          <w:noProof/>
          <w:rtl/>
        </w:rPr>
        <w:tab/>
      </w:r>
      <w:r w:rsidR="00847F8F">
        <w:rPr>
          <w:noProof/>
        </w:rPr>
        <w:fldChar w:fldCharType="begin"/>
      </w:r>
      <w:r w:rsidR="00847F8F">
        <w:rPr>
          <w:noProof/>
          <w:rtl/>
        </w:rPr>
        <w:instrText xml:space="preserve"> </w:instrText>
      </w:r>
      <w:r w:rsidR="00847F8F">
        <w:rPr>
          <w:noProof/>
        </w:rPr>
        <w:instrText>PAGEREF</w:instrText>
      </w:r>
      <w:r w:rsidR="00847F8F">
        <w:rPr>
          <w:noProof/>
          <w:rtl/>
        </w:rPr>
        <w:instrText xml:space="preserve"> _</w:instrText>
      </w:r>
      <w:r w:rsidR="00847F8F">
        <w:rPr>
          <w:noProof/>
        </w:rPr>
        <w:instrText>Toc533332131 \h</w:instrText>
      </w:r>
      <w:r w:rsidR="00847F8F">
        <w:rPr>
          <w:noProof/>
          <w:rtl/>
        </w:rPr>
        <w:instrText xml:space="preserve"> </w:instrText>
      </w:r>
      <w:r w:rsidR="00847F8F">
        <w:rPr>
          <w:noProof/>
        </w:rPr>
      </w:r>
      <w:r w:rsidR="00847F8F">
        <w:rPr>
          <w:noProof/>
        </w:rPr>
        <w:fldChar w:fldCharType="separate"/>
      </w:r>
      <w:r w:rsidR="00847F8F">
        <w:rPr>
          <w:noProof/>
          <w:rtl/>
        </w:rPr>
        <w:t>3</w:t>
      </w:r>
      <w:r w:rsidR="00847F8F">
        <w:rPr>
          <w:noProof/>
        </w:rPr>
        <w:fldChar w:fldCharType="end"/>
      </w:r>
    </w:p>
    <w:p w:rsidR="00847F8F" w:rsidRDefault="00847F8F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fa-IR"/>
        </w:rPr>
      </w:pPr>
      <w:r>
        <w:rPr>
          <w:noProof/>
          <w:rtl/>
        </w:rPr>
        <w:t>جدول پ-1: شرح كد منبع بدنه اصلي يك كد رايانه</w:t>
      </w:r>
      <w:r>
        <w:rPr>
          <w:noProof/>
        </w:rPr>
        <w:t>‌</w:t>
      </w:r>
      <w:r>
        <w:rPr>
          <w:noProof/>
          <w:rtl/>
        </w:rPr>
        <w:t>اي.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Toc533332132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6</w:t>
      </w:r>
      <w:r>
        <w:rPr>
          <w:noProof/>
        </w:rPr>
        <w:fldChar w:fldCharType="end"/>
      </w:r>
    </w:p>
    <w:p w:rsidR="0066173C" w:rsidRDefault="00D542B7" w:rsidP="00DB7C7E">
      <w:pPr>
        <w:rPr>
          <w:rtl/>
          <w:lang w:bidi="fa-IR"/>
        </w:rPr>
        <w:sectPr w:rsidR="0066173C" w:rsidSect="006B16B9">
          <w:headerReference w:type="default" r:id="rId14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sz w:val="24"/>
          <w:szCs w:val="26"/>
          <w:rtl/>
        </w:rPr>
        <w:fldChar w:fldCharType="end"/>
      </w:r>
    </w:p>
    <w:p w:rsidR="00E62E46" w:rsidRDefault="008B528F" w:rsidP="002C1004">
      <w:pPr>
        <w:pStyle w:val="Heading1"/>
        <w:rPr>
          <w:rtl/>
        </w:rPr>
      </w:pPr>
      <w:bookmarkStart w:id="1" w:name="_Toc115553011"/>
      <w:bookmarkStart w:id="2" w:name="_Toc118681153"/>
      <w:r w:rsidRPr="00981F76">
        <w:rPr>
          <w:rtl/>
        </w:rPr>
        <w:lastRenderedPageBreak/>
        <w:br/>
      </w:r>
      <w:bookmarkStart w:id="3" w:name="_Toc533331689"/>
      <w:r w:rsidR="00681F07" w:rsidRPr="00981F76">
        <w:rPr>
          <w:rFonts w:hint="cs"/>
          <w:rtl/>
        </w:rPr>
        <w:t>فصل اول</w:t>
      </w:r>
      <w:r w:rsidR="00681F07" w:rsidRPr="00981F76">
        <w:rPr>
          <w:rtl/>
        </w:rPr>
        <w:br/>
      </w:r>
      <w:r w:rsidRPr="00981F76">
        <w:rPr>
          <w:rFonts w:hint="cs"/>
          <w:rtl/>
        </w:rPr>
        <w:t xml:space="preserve"> </w:t>
      </w:r>
      <w:r w:rsidR="006D780F" w:rsidRPr="00981F76">
        <w:rPr>
          <w:rFonts w:hint="cs"/>
          <w:rtl/>
        </w:rPr>
        <w:t>مقدمه</w:t>
      </w:r>
      <w:bookmarkEnd w:id="1"/>
      <w:bookmarkEnd w:id="2"/>
      <w:bookmarkEnd w:id="3"/>
    </w:p>
    <w:p w:rsidR="006D780F" w:rsidRPr="00D05702" w:rsidRDefault="00E62E46" w:rsidP="000213F6">
      <w:pPr>
        <w:pStyle w:val="Heading2"/>
        <w:numPr>
          <w:ilvl w:val="0"/>
          <w:numId w:val="0"/>
        </w:numPr>
        <w:ind w:left="1146" w:hanging="720"/>
        <w:rPr>
          <w:rtl/>
        </w:rPr>
      </w:pPr>
      <w:bookmarkStart w:id="4" w:name="_Toc533331690"/>
      <w:r>
        <w:rPr>
          <w:rFonts w:hint="cs"/>
          <w:rtl/>
        </w:rPr>
        <w:t xml:space="preserve">1-1- </w:t>
      </w:r>
      <w:r>
        <w:rPr>
          <w:rFonts w:hint="cs"/>
          <w:sz w:val="34"/>
          <w:rtl/>
        </w:rPr>
        <w:t>مقدمه</w:t>
      </w:r>
      <w:bookmarkEnd w:id="4"/>
    </w:p>
    <w:p w:rsidR="000A6D0F" w:rsidRDefault="00E62E46" w:rsidP="00280A52">
      <w:pPr>
        <w:rPr>
          <w:rtl/>
        </w:rPr>
      </w:pPr>
      <w:r w:rsidRPr="00E62E46">
        <w:rPr>
          <w:rtl/>
        </w:rPr>
        <w:t>توض</w:t>
      </w:r>
      <w:r w:rsidRPr="00E62E46">
        <w:rPr>
          <w:rFonts w:hint="cs"/>
          <w:rtl/>
        </w:rPr>
        <w:t>ی</w:t>
      </w:r>
      <w:r w:rsidRPr="00E62E46">
        <w:rPr>
          <w:rFonts w:hint="eastAsia"/>
          <w:rtl/>
        </w:rPr>
        <w:t>حات</w:t>
      </w:r>
      <w:r w:rsidRPr="00E62E46">
        <w:rPr>
          <w:rtl/>
        </w:rPr>
        <w:t xml:space="preserve"> توض</w:t>
      </w:r>
      <w:r w:rsidRPr="00E62E46">
        <w:rPr>
          <w:rFonts w:hint="cs"/>
          <w:rtl/>
        </w:rPr>
        <w:t>ی</w:t>
      </w:r>
      <w:r w:rsidRPr="00E62E46">
        <w:rPr>
          <w:rFonts w:hint="eastAsia"/>
          <w:rtl/>
        </w:rPr>
        <w:t>حات</w:t>
      </w:r>
      <w:r w:rsidRPr="00E62E46">
        <w:rPr>
          <w:rtl/>
        </w:rPr>
        <w:t xml:space="preserve"> توض</w:t>
      </w:r>
      <w:r w:rsidRPr="00E62E46">
        <w:rPr>
          <w:rFonts w:hint="cs"/>
          <w:rtl/>
        </w:rPr>
        <w:t>ی</w:t>
      </w:r>
      <w:r w:rsidRPr="00E62E46">
        <w:rPr>
          <w:rFonts w:hint="eastAsia"/>
          <w:rtl/>
        </w:rPr>
        <w:t>حات</w:t>
      </w:r>
    </w:p>
    <w:p w:rsidR="00592EBE" w:rsidRDefault="00592EBE" w:rsidP="000A6D0F">
      <w:pPr>
        <w:rPr>
          <w:b/>
          <w:bCs/>
          <w:kern w:val="32"/>
          <w:sz w:val="40"/>
          <w:szCs w:val="40"/>
          <w:rtl/>
          <w:lang w:bidi="fa-IR"/>
        </w:rPr>
      </w:pPr>
    </w:p>
    <w:p w:rsidR="002D317C" w:rsidRDefault="002D317C" w:rsidP="003F7272">
      <w:pPr>
        <w:rPr>
          <w:rtl/>
        </w:rPr>
        <w:sectPr w:rsidR="002D317C" w:rsidSect="003F7272">
          <w:headerReference w:type="default" r:id="rId15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:rsidR="001E7A4C" w:rsidRDefault="00592EBE" w:rsidP="00E62E46">
      <w:pPr>
        <w:pStyle w:val="Heading1"/>
        <w:rPr>
          <w:rtl/>
        </w:rPr>
      </w:pPr>
      <w:r w:rsidRPr="00981F76">
        <w:rPr>
          <w:rtl/>
        </w:rPr>
        <w:lastRenderedPageBreak/>
        <w:br/>
      </w:r>
      <w:bookmarkStart w:id="5" w:name="_Toc533331691"/>
      <w:r w:rsidRPr="002C1004">
        <w:rPr>
          <w:rFonts w:hint="cs"/>
          <w:rtl/>
        </w:rPr>
        <w:t>فصل</w:t>
      </w:r>
      <w:r w:rsidRPr="00981F76">
        <w:rPr>
          <w:rFonts w:hint="cs"/>
          <w:rtl/>
        </w:rPr>
        <w:t xml:space="preserve"> دوم</w:t>
      </w:r>
      <w:r w:rsidRPr="00981F76">
        <w:rPr>
          <w:rFonts w:hint="cs"/>
          <w:rtl/>
        </w:rPr>
        <w:br/>
      </w:r>
      <w:bookmarkStart w:id="6" w:name="_Toc166932633"/>
      <w:r w:rsidR="00E62E46">
        <w:rPr>
          <w:rFonts w:hint="cs"/>
          <w:rtl/>
        </w:rPr>
        <w:t>شرح انجام پروژه</w:t>
      </w:r>
      <w:bookmarkEnd w:id="5"/>
    </w:p>
    <w:p w:rsidR="00E51FBD" w:rsidRPr="00311502" w:rsidRDefault="00E76D80" w:rsidP="00E76D80">
      <w:pPr>
        <w:pStyle w:val="Heading2"/>
        <w:numPr>
          <w:ilvl w:val="0"/>
          <w:numId w:val="0"/>
        </w:numPr>
        <w:ind w:left="720" w:hanging="720"/>
        <w:rPr>
          <w:rtl/>
        </w:rPr>
      </w:pPr>
      <w:bookmarkStart w:id="7" w:name="_Toc533331692"/>
      <w:bookmarkStart w:id="8" w:name="OLE_LINK3"/>
      <w:bookmarkStart w:id="9" w:name="OLE_LINK4"/>
      <w:bookmarkStart w:id="10" w:name="OLE_LINK5"/>
      <w:bookmarkStart w:id="11" w:name="OLE_LINK6"/>
      <w:bookmarkEnd w:id="6"/>
      <w:r>
        <w:rPr>
          <w:rFonts w:hint="cs"/>
          <w:rtl/>
        </w:rPr>
        <w:t xml:space="preserve">2-1- </w:t>
      </w:r>
      <w:r w:rsidR="00160244">
        <w:rPr>
          <w:rFonts w:hint="cs"/>
          <w:rtl/>
        </w:rPr>
        <w:t>مقدمه</w:t>
      </w:r>
      <w:bookmarkEnd w:id="7"/>
    </w:p>
    <w:p w:rsidR="00DD3C06" w:rsidRDefault="00E62E46" w:rsidP="008A1485">
      <w:pPr>
        <w:rPr>
          <w:rtl/>
          <w:lang w:bidi="fa-IR"/>
        </w:rPr>
      </w:pPr>
      <w:r>
        <w:rPr>
          <w:rFonts w:hint="cs"/>
          <w:rtl/>
          <w:lang w:bidi="fa-IR"/>
        </w:rPr>
        <w:t>توضیحات توضیحات توضیحات</w:t>
      </w:r>
      <w:r w:rsidR="00160244">
        <w:rPr>
          <w:rFonts w:hint="cs"/>
          <w:rtl/>
          <w:lang w:bidi="fa-IR"/>
        </w:rPr>
        <w:t xml:space="preserve"> [1].</w:t>
      </w:r>
    </w:p>
    <w:p w:rsidR="00160244" w:rsidRDefault="00160244" w:rsidP="008A1485">
      <w:pPr>
        <w:rPr>
          <w:rtl/>
          <w:lang w:bidi="fa-IR"/>
        </w:rPr>
      </w:pPr>
      <w:r>
        <w:rPr>
          <w:rFonts w:hint="cs"/>
          <w:rtl/>
          <w:lang w:bidi="fa-IR"/>
        </w:rPr>
        <w:t>رابطه ریاضی:</w:t>
      </w:r>
    </w:p>
    <w:p w:rsidR="00160244" w:rsidRPr="00414D90" w:rsidRDefault="00160244" w:rsidP="00414D90">
      <w:pPr>
        <w:rPr>
          <w:rtl/>
          <w:lang w:bidi="fa-IR"/>
        </w:rPr>
      </w:pPr>
      <w:r>
        <w:rPr>
          <w:rFonts w:hint="cs"/>
          <w:rtl/>
          <w:lang w:bidi="fa-IR"/>
        </w:rPr>
        <w:t>(2-1)</w:t>
      </w:r>
      <w:r w:rsidR="00414D90">
        <w:rPr>
          <w:rtl/>
          <w:lang w:bidi="fa-IR"/>
        </w:rPr>
        <w:tab/>
      </w:r>
      <w:r w:rsidR="00414D90">
        <w:rPr>
          <w:rtl/>
          <w:lang w:bidi="fa-IR"/>
        </w:rPr>
        <w:tab/>
      </w:r>
      <w:r w:rsidR="00414D90">
        <w:rPr>
          <w:rtl/>
          <w:lang w:bidi="fa-IR"/>
        </w:rPr>
        <w:tab/>
      </w:r>
      <w:r w:rsidR="00414D90">
        <w:rPr>
          <w:rtl/>
          <w:lang w:bidi="fa-IR"/>
        </w:rPr>
        <w:tab/>
      </w:r>
      <w:r w:rsidR="00414D90">
        <w:rPr>
          <w:rtl/>
          <w:lang w:bidi="fa-IR"/>
        </w:rPr>
        <w:tab/>
      </w:r>
      <w:r w:rsidR="00414D90">
        <w:rPr>
          <w:rtl/>
          <w:lang w:bidi="fa-IR"/>
        </w:rPr>
        <w:tab/>
      </w:r>
      <w:r w:rsidR="00414D90">
        <w:rPr>
          <w:rtl/>
          <w:lang w:bidi="fa-IR"/>
        </w:rPr>
        <w:tab/>
      </w:r>
      <w:r w:rsidR="00414D90">
        <w:rPr>
          <w:rtl/>
          <w:lang w:bidi="fa-IR"/>
        </w:rPr>
        <w:tab/>
      </w:r>
      <w:r w:rsidR="00414D90">
        <w:rPr>
          <w:rtl/>
          <w:lang w:bidi="fa-IR"/>
        </w:rPr>
        <w:tab/>
      </w:r>
      <w:r w:rsidR="00414D90">
        <w:rPr>
          <w:rtl/>
          <w:lang w:bidi="fa-IR"/>
        </w:rPr>
        <w:tab/>
      </w:r>
      <m:oMath>
        <m:r>
          <w:rPr>
            <w:rFonts w:ascii="Cambria Math" w:hAnsi="Cambria Math"/>
            <w:lang w:bidi="fa-IR"/>
          </w:rPr>
          <m:t>S=a×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b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</m:oMath>
    </w:p>
    <w:p w:rsidR="00414D90" w:rsidRDefault="00414D90" w:rsidP="00414D90">
      <w:pPr>
        <w:rPr>
          <w:rtl/>
          <w:lang w:bidi="fa-IR"/>
        </w:rPr>
      </w:pPr>
    </w:p>
    <w:p w:rsidR="00414D90" w:rsidRDefault="00414D90" w:rsidP="00414D9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نتایج در شکل 2-1 نشان داده شده است. </w:t>
      </w:r>
    </w:p>
    <w:p w:rsidR="00414D90" w:rsidRDefault="00774A56" w:rsidP="00414D90">
      <w:pPr>
        <w:keepNext/>
        <w:jc w:val="center"/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243.75pt">
            <v:imagedata r:id="rId16" o:title="AC current animation"/>
            <o:lock v:ext="edit" cropping="t"/>
          </v:shape>
        </w:pict>
      </w:r>
    </w:p>
    <w:p w:rsidR="00414D90" w:rsidRPr="00414D90" w:rsidRDefault="00414D90" w:rsidP="00D542B7">
      <w:pPr>
        <w:pStyle w:val="a"/>
        <w:rPr>
          <w:rtl/>
          <w:lang w:bidi="fa-IR"/>
        </w:rPr>
      </w:pPr>
      <w:bookmarkStart w:id="12" w:name="_Toc533332041"/>
      <w:r>
        <w:rPr>
          <w:rtl/>
        </w:rPr>
        <w:t xml:space="preserve">شکل </w:t>
      </w:r>
      <w:r>
        <w:rPr>
          <w:rFonts w:hint="cs"/>
          <w:rtl/>
          <w:lang w:bidi="fa-IR"/>
        </w:rPr>
        <w:t>2-1 یک شکل نمونه</w:t>
      </w:r>
      <w:bookmarkEnd w:id="12"/>
    </w:p>
    <w:p w:rsidR="00571E5F" w:rsidRPr="00311502" w:rsidRDefault="00E76D80" w:rsidP="00E76D80">
      <w:pPr>
        <w:pStyle w:val="Heading2"/>
        <w:numPr>
          <w:ilvl w:val="0"/>
          <w:numId w:val="0"/>
        </w:numPr>
        <w:ind w:left="720" w:hanging="720"/>
        <w:rPr>
          <w:rtl/>
        </w:rPr>
      </w:pPr>
      <w:bookmarkStart w:id="13" w:name="_Toc533331693"/>
      <w:bookmarkEnd w:id="8"/>
      <w:bookmarkEnd w:id="9"/>
      <w:r>
        <w:rPr>
          <w:rFonts w:hint="cs"/>
          <w:rtl/>
        </w:rPr>
        <w:lastRenderedPageBreak/>
        <w:t xml:space="preserve">2-2- </w:t>
      </w:r>
      <w:r w:rsidR="00E62E46" w:rsidRPr="00E62E46">
        <w:rPr>
          <w:rtl/>
        </w:rPr>
        <w:t>توض</w:t>
      </w:r>
      <w:r w:rsidR="00E62E46" w:rsidRPr="00E62E46">
        <w:rPr>
          <w:rFonts w:hint="cs"/>
          <w:rtl/>
        </w:rPr>
        <w:t>ی</w:t>
      </w:r>
      <w:r w:rsidR="00E62E46" w:rsidRPr="00E62E46">
        <w:rPr>
          <w:rFonts w:hint="eastAsia"/>
          <w:rtl/>
        </w:rPr>
        <w:t>حات</w:t>
      </w:r>
      <w:r w:rsidR="00E62E46" w:rsidRPr="00E62E46">
        <w:rPr>
          <w:rtl/>
        </w:rPr>
        <w:t xml:space="preserve"> توض</w:t>
      </w:r>
      <w:r w:rsidR="00E62E46" w:rsidRPr="00E62E46">
        <w:rPr>
          <w:rFonts w:hint="cs"/>
          <w:rtl/>
        </w:rPr>
        <w:t>ی</w:t>
      </w:r>
      <w:r w:rsidR="00E62E46" w:rsidRPr="00E62E46">
        <w:rPr>
          <w:rFonts w:hint="eastAsia"/>
          <w:rtl/>
        </w:rPr>
        <w:t>حات</w:t>
      </w:r>
      <w:r w:rsidR="00E62E46" w:rsidRPr="00E62E46">
        <w:rPr>
          <w:rtl/>
        </w:rPr>
        <w:t xml:space="preserve"> توض</w:t>
      </w:r>
      <w:r w:rsidR="00E62E46" w:rsidRPr="00E62E46">
        <w:rPr>
          <w:rFonts w:hint="cs"/>
          <w:rtl/>
        </w:rPr>
        <w:t>ی</w:t>
      </w:r>
      <w:r w:rsidR="00E62E46" w:rsidRPr="00E62E46">
        <w:rPr>
          <w:rFonts w:hint="eastAsia"/>
          <w:rtl/>
        </w:rPr>
        <w:t>حات</w:t>
      </w:r>
      <w:bookmarkEnd w:id="13"/>
    </w:p>
    <w:p w:rsidR="00740276" w:rsidRDefault="00E62E46" w:rsidP="00E62E46">
      <w:pPr>
        <w:rPr>
          <w:rtl/>
        </w:rPr>
      </w:pPr>
      <w:r w:rsidRPr="00E62E46">
        <w:rPr>
          <w:rtl/>
        </w:rPr>
        <w:t>توض</w:t>
      </w:r>
      <w:r w:rsidRPr="00E62E46">
        <w:rPr>
          <w:rFonts w:hint="cs"/>
          <w:rtl/>
        </w:rPr>
        <w:t>ی</w:t>
      </w:r>
      <w:r w:rsidRPr="00E62E46">
        <w:rPr>
          <w:rFonts w:hint="eastAsia"/>
          <w:rtl/>
        </w:rPr>
        <w:t>حات</w:t>
      </w:r>
      <w:r w:rsidRPr="00E62E46">
        <w:rPr>
          <w:rtl/>
        </w:rPr>
        <w:t xml:space="preserve"> توض</w:t>
      </w:r>
      <w:r w:rsidRPr="00E62E46">
        <w:rPr>
          <w:rFonts w:hint="cs"/>
          <w:rtl/>
        </w:rPr>
        <w:t>ی</w:t>
      </w:r>
      <w:r w:rsidRPr="00E62E46">
        <w:rPr>
          <w:rFonts w:hint="eastAsia"/>
          <w:rtl/>
        </w:rPr>
        <w:t>حات</w:t>
      </w:r>
      <w:r w:rsidRPr="00E62E46">
        <w:rPr>
          <w:rtl/>
        </w:rPr>
        <w:t xml:space="preserve"> توض</w:t>
      </w:r>
      <w:r w:rsidRPr="00E62E46">
        <w:rPr>
          <w:rFonts w:hint="cs"/>
          <w:rtl/>
        </w:rPr>
        <w:t>ی</w:t>
      </w:r>
      <w:r w:rsidRPr="00E62E46">
        <w:rPr>
          <w:rFonts w:hint="eastAsia"/>
          <w:rtl/>
        </w:rPr>
        <w:t>حات</w:t>
      </w:r>
      <w:bookmarkEnd w:id="10"/>
      <w:bookmarkEnd w:id="11"/>
    </w:p>
    <w:p w:rsidR="00E62E46" w:rsidRDefault="00E62E46" w:rsidP="00E62E46">
      <w:pPr>
        <w:rPr>
          <w:rtl/>
        </w:rPr>
      </w:pPr>
    </w:p>
    <w:p w:rsidR="00414D90" w:rsidRDefault="00414D90" w:rsidP="00E62E46">
      <w:pPr>
        <w:rPr>
          <w:rtl/>
        </w:rPr>
      </w:pPr>
      <w:r>
        <w:rPr>
          <w:rFonts w:hint="cs"/>
          <w:rtl/>
        </w:rPr>
        <w:t>یک جدول نمونه در جدول 2-1 نشان داده شده است.</w:t>
      </w:r>
    </w:p>
    <w:p w:rsidR="00414D90" w:rsidRDefault="00414D90" w:rsidP="00E62E46">
      <w:pPr>
        <w:rPr>
          <w:rtl/>
        </w:rPr>
      </w:pPr>
    </w:p>
    <w:p w:rsidR="00414D90" w:rsidRDefault="00414D90" w:rsidP="00D542B7">
      <w:pPr>
        <w:pStyle w:val="a0"/>
      </w:pPr>
      <w:bookmarkStart w:id="14" w:name="_Toc533332131"/>
      <w:r>
        <w:rPr>
          <w:rtl/>
        </w:rPr>
        <w:t xml:space="preserve">جدول </w:t>
      </w:r>
      <w:r>
        <w:rPr>
          <w:rFonts w:hint="cs"/>
          <w:rtl/>
        </w:rPr>
        <w:t>2-1 یک جدول نمونه</w:t>
      </w:r>
      <w:bookmarkEnd w:id="1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09"/>
        <w:gridCol w:w="2909"/>
        <w:gridCol w:w="2909"/>
      </w:tblGrid>
      <w:tr w:rsidR="00414D90" w:rsidTr="00414D90">
        <w:tc>
          <w:tcPr>
            <w:tcW w:w="2909" w:type="dxa"/>
            <w:shd w:val="clear" w:color="auto" w:fill="E7E6E6" w:themeFill="background2"/>
            <w:vAlign w:val="center"/>
          </w:tcPr>
          <w:p w:rsidR="00414D90" w:rsidRDefault="00414D90" w:rsidP="00414D9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اول</w:t>
            </w:r>
          </w:p>
        </w:tc>
        <w:tc>
          <w:tcPr>
            <w:tcW w:w="2909" w:type="dxa"/>
            <w:shd w:val="clear" w:color="auto" w:fill="E7E6E6" w:themeFill="background2"/>
            <w:vAlign w:val="center"/>
          </w:tcPr>
          <w:p w:rsidR="00414D90" w:rsidRDefault="00414D90" w:rsidP="00414D9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دوم</w:t>
            </w:r>
          </w:p>
        </w:tc>
        <w:tc>
          <w:tcPr>
            <w:tcW w:w="2909" w:type="dxa"/>
            <w:shd w:val="clear" w:color="auto" w:fill="E7E6E6" w:themeFill="background2"/>
            <w:vAlign w:val="center"/>
          </w:tcPr>
          <w:p w:rsidR="00414D90" w:rsidRDefault="00414D90" w:rsidP="00414D9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سوم</w:t>
            </w:r>
          </w:p>
        </w:tc>
      </w:tr>
      <w:tr w:rsidR="00414D90" w:rsidTr="00414D90">
        <w:tc>
          <w:tcPr>
            <w:tcW w:w="2909" w:type="dxa"/>
            <w:vAlign w:val="center"/>
          </w:tcPr>
          <w:p w:rsidR="00414D90" w:rsidRDefault="00414D90" w:rsidP="00414D90">
            <w:pPr>
              <w:jc w:val="center"/>
              <w:rPr>
                <w:rtl/>
              </w:rPr>
            </w:pPr>
          </w:p>
        </w:tc>
        <w:tc>
          <w:tcPr>
            <w:tcW w:w="2909" w:type="dxa"/>
            <w:vAlign w:val="center"/>
          </w:tcPr>
          <w:p w:rsidR="00414D90" w:rsidRDefault="00414D90" w:rsidP="00414D90">
            <w:pPr>
              <w:jc w:val="center"/>
              <w:rPr>
                <w:rtl/>
              </w:rPr>
            </w:pPr>
          </w:p>
        </w:tc>
        <w:tc>
          <w:tcPr>
            <w:tcW w:w="2909" w:type="dxa"/>
            <w:vAlign w:val="center"/>
          </w:tcPr>
          <w:p w:rsidR="00414D90" w:rsidRDefault="00414D90" w:rsidP="00414D90">
            <w:pPr>
              <w:jc w:val="center"/>
              <w:rPr>
                <w:rtl/>
              </w:rPr>
            </w:pPr>
          </w:p>
        </w:tc>
      </w:tr>
      <w:tr w:rsidR="00414D90" w:rsidTr="00414D90">
        <w:tc>
          <w:tcPr>
            <w:tcW w:w="2909" w:type="dxa"/>
            <w:vAlign w:val="center"/>
          </w:tcPr>
          <w:p w:rsidR="00414D90" w:rsidRDefault="00414D90" w:rsidP="00414D90">
            <w:pPr>
              <w:jc w:val="center"/>
              <w:rPr>
                <w:rtl/>
              </w:rPr>
            </w:pPr>
          </w:p>
        </w:tc>
        <w:tc>
          <w:tcPr>
            <w:tcW w:w="2909" w:type="dxa"/>
            <w:vAlign w:val="center"/>
          </w:tcPr>
          <w:p w:rsidR="00414D90" w:rsidRDefault="00414D90" w:rsidP="00414D90">
            <w:pPr>
              <w:jc w:val="center"/>
              <w:rPr>
                <w:rtl/>
              </w:rPr>
            </w:pPr>
          </w:p>
        </w:tc>
        <w:tc>
          <w:tcPr>
            <w:tcW w:w="2909" w:type="dxa"/>
            <w:vAlign w:val="center"/>
          </w:tcPr>
          <w:p w:rsidR="00414D90" w:rsidRDefault="00414D90" w:rsidP="00414D90">
            <w:pPr>
              <w:jc w:val="center"/>
              <w:rPr>
                <w:rtl/>
              </w:rPr>
            </w:pPr>
          </w:p>
        </w:tc>
      </w:tr>
      <w:tr w:rsidR="00414D90" w:rsidTr="00414D90">
        <w:tc>
          <w:tcPr>
            <w:tcW w:w="2909" w:type="dxa"/>
            <w:vAlign w:val="center"/>
          </w:tcPr>
          <w:p w:rsidR="00414D90" w:rsidRDefault="00414D90" w:rsidP="00414D90">
            <w:pPr>
              <w:jc w:val="center"/>
              <w:rPr>
                <w:rtl/>
              </w:rPr>
            </w:pPr>
          </w:p>
        </w:tc>
        <w:tc>
          <w:tcPr>
            <w:tcW w:w="2909" w:type="dxa"/>
            <w:vAlign w:val="center"/>
          </w:tcPr>
          <w:p w:rsidR="00414D90" w:rsidRDefault="00414D90" w:rsidP="00414D90">
            <w:pPr>
              <w:jc w:val="center"/>
              <w:rPr>
                <w:rtl/>
              </w:rPr>
            </w:pPr>
          </w:p>
        </w:tc>
        <w:tc>
          <w:tcPr>
            <w:tcW w:w="2909" w:type="dxa"/>
            <w:vAlign w:val="center"/>
          </w:tcPr>
          <w:p w:rsidR="00414D90" w:rsidRDefault="00414D90" w:rsidP="00414D90">
            <w:pPr>
              <w:jc w:val="center"/>
              <w:rPr>
                <w:rtl/>
              </w:rPr>
            </w:pPr>
          </w:p>
        </w:tc>
      </w:tr>
    </w:tbl>
    <w:p w:rsidR="00414D90" w:rsidRDefault="00414D90" w:rsidP="00E62E46">
      <w:pPr>
        <w:rPr>
          <w:rtl/>
        </w:rPr>
        <w:sectPr w:rsidR="00414D90" w:rsidSect="00A1797B">
          <w:headerReference w:type="default" r:id="rId17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E62E46" w:rsidRDefault="00656E7A" w:rsidP="00E62E46">
      <w:pPr>
        <w:pStyle w:val="Heading1"/>
        <w:rPr>
          <w:rtl/>
        </w:rPr>
      </w:pPr>
      <w:r>
        <w:rPr>
          <w:rtl/>
        </w:rPr>
        <w:lastRenderedPageBreak/>
        <w:br/>
      </w:r>
      <w:bookmarkStart w:id="15" w:name="_Toc533331694"/>
      <w:r>
        <w:rPr>
          <w:rFonts w:hint="cs"/>
          <w:rtl/>
        </w:rPr>
        <w:t xml:space="preserve">فصل </w:t>
      </w:r>
      <w:r w:rsidR="00E62E46">
        <w:rPr>
          <w:rFonts w:hint="cs"/>
          <w:rtl/>
        </w:rPr>
        <w:t>سوم</w:t>
      </w:r>
      <w:r>
        <w:rPr>
          <w:rFonts w:hint="cs"/>
          <w:rtl/>
        </w:rPr>
        <w:br/>
      </w:r>
      <w:r w:rsidR="000048BE">
        <w:rPr>
          <w:rFonts w:hint="cs"/>
          <w:rtl/>
        </w:rPr>
        <w:t>جمع‌بندي و نتيجه‌گيري</w:t>
      </w:r>
      <w:r w:rsidR="00A0633F">
        <w:rPr>
          <w:rFonts w:hint="cs"/>
          <w:rtl/>
        </w:rPr>
        <w:t xml:space="preserve"> و پیشنهادات</w:t>
      </w:r>
      <w:bookmarkEnd w:id="15"/>
    </w:p>
    <w:p w:rsidR="000048BE" w:rsidRDefault="00E62E46" w:rsidP="0038516B">
      <w:pPr>
        <w:pStyle w:val="Heading2"/>
        <w:numPr>
          <w:ilvl w:val="0"/>
          <w:numId w:val="0"/>
        </w:numPr>
        <w:ind w:left="1146" w:hanging="720"/>
        <w:rPr>
          <w:rtl/>
        </w:rPr>
      </w:pPr>
      <w:bookmarkStart w:id="16" w:name="_Toc533331695"/>
      <w:r>
        <w:rPr>
          <w:rFonts w:hint="cs"/>
          <w:rtl/>
        </w:rPr>
        <w:t xml:space="preserve">3-1- </w:t>
      </w:r>
      <w:r w:rsidR="00656E7A" w:rsidRPr="00A92AFB">
        <w:rPr>
          <w:rFonts w:hint="cs"/>
          <w:rtl/>
        </w:rPr>
        <w:t>جمع‌بندي و نتيجه‌گيري</w:t>
      </w:r>
      <w:bookmarkEnd w:id="16"/>
    </w:p>
    <w:p w:rsidR="00A9275D" w:rsidRDefault="008E42DA" w:rsidP="00E62E46">
      <w:pPr>
        <w:rPr>
          <w:rtl/>
        </w:rPr>
      </w:pPr>
      <w:r>
        <w:rPr>
          <w:rFonts w:hint="cs"/>
          <w:rtl/>
        </w:rPr>
        <w:t>در پايان گزارش‌هاي علمي و فني</w:t>
      </w:r>
      <w:r w:rsidR="005814D1">
        <w:rPr>
          <w:rFonts w:hint="cs"/>
          <w:rtl/>
        </w:rPr>
        <w:t xml:space="preserve"> لازم است كه</w:t>
      </w:r>
      <w:r w:rsidR="000048BE">
        <w:rPr>
          <w:rFonts w:hint="cs"/>
          <w:rtl/>
        </w:rPr>
        <w:t xml:space="preserve"> جمع‌بندي يا نتيجه‌گيري نهايي ارائه شود. در اين موارد مي‌توان آخرين فصل</w:t>
      </w:r>
      <w:r w:rsidR="00A9275D">
        <w:rPr>
          <w:rFonts w:hint="cs"/>
          <w:rtl/>
        </w:rPr>
        <w:t xml:space="preserve"> </w:t>
      </w:r>
      <w:r w:rsidR="00E62E46">
        <w:rPr>
          <w:rFonts w:hint="cs"/>
          <w:rtl/>
        </w:rPr>
        <w:t xml:space="preserve">گزارش </w:t>
      </w:r>
      <w:r w:rsidR="000048BE">
        <w:rPr>
          <w:rFonts w:hint="cs"/>
          <w:rtl/>
        </w:rPr>
        <w:t xml:space="preserve">كه </w:t>
      </w:r>
      <w:r w:rsidR="00E13757">
        <w:rPr>
          <w:rFonts w:hint="cs"/>
          <w:rtl/>
        </w:rPr>
        <w:t>پیش</w:t>
      </w:r>
      <w:r w:rsidR="000048BE">
        <w:rPr>
          <w:rFonts w:hint="cs"/>
          <w:rtl/>
        </w:rPr>
        <w:t xml:space="preserve"> از مراجع قرار مي‌گيرد را به اين امر اختصاص داد.</w:t>
      </w:r>
    </w:p>
    <w:p w:rsidR="00A0633F" w:rsidRDefault="00A0633F" w:rsidP="00A9275D">
      <w:pPr>
        <w:rPr>
          <w:rtl/>
        </w:rPr>
      </w:pPr>
    </w:p>
    <w:p w:rsidR="00A0633F" w:rsidRPr="00981F76" w:rsidRDefault="00E62E46" w:rsidP="0038516B">
      <w:pPr>
        <w:pStyle w:val="Heading2"/>
        <w:numPr>
          <w:ilvl w:val="0"/>
          <w:numId w:val="0"/>
        </w:numPr>
        <w:ind w:left="1146" w:hanging="720"/>
        <w:rPr>
          <w:rtl/>
        </w:rPr>
      </w:pPr>
      <w:bookmarkStart w:id="17" w:name="_Toc533331696"/>
      <w:r>
        <w:rPr>
          <w:rFonts w:hint="cs"/>
          <w:rtl/>
        </w:rPr>
        <w:t xml:space="preserve">3-2- </w:t>
      </w:r>
      <w:r w:rsidR="00A0633F" w:rsidRPr="00981F76">
        <w:rPr>
          <w:rFonts w:hint="cs"/>
          <w:rtl/>
        </w:rPr>
        <w:t>پیشنهادات</w:t>
      </w:r>
      <w:bookmarkEnd w:id="17"/>
    </w:p>
    <w:p w:rsidR="00A0633F" w:rsidRDefault="00E62E46" w:rsidP="00A0633F">
      <w:pPr>
        <w:rPr>
          <w:rtl/>
        </w:rPr>
      </w:pPr>
      <w:r>
        <w:rPr>
          <w:rFonts w:hint="cs"/>
          <w:rtl/>
        </w:rPr>
        <w:t>....</w:t>
      </w:r>
    </w:p>
    <w:p w:rsidR="00E31348" w:rsidRDefault="000048BE" w:rsidP="00A9275D">
      <w:pPr>
        <w:rPr>
          <w:rtl/>
        </w:rPr>
      </w:pPr>
      <w:r>
        <w:rPr>
          <w:rFonts w:hint="cs"/>
          <w:rtl/>
        </w:rPr>
        <w:t xml:space="preserve"> </w:t>
      </w:r>
    </w:p>
    <w:p w:rsidR="00D24B74" w:rsidRPr="00D05702" w:rsidRDefault="00D24B74" w:rsidP="00DB7C7E">
      <w:pPr>
        <w:rPr>
          <w:rtl/>
        </w:rPr>
        <w:sectPr w:rsidR="00D24B74" w:rsidRPr="00D05702" w:rsidSect="00A1797B">
          <w:headerReference w:type="default" r:id="rId18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6D780F" w:rsidRPr="00A92AFB" w:rsidRDefault="00F91477" w:rsidP="002C1004">
      <w:pPr>
        <w:pStyle w:val="Heading1"/>
        <w:rPr>
          <w:rtl/>
        </w:rPr>
      </w:pPr>
      <w:bookmarkStart w:id="18" w:name="_Toc115553031"/>
      <w:bookmarkStart w:id="19" w:name="_Toc118681176"/>
      <w:bookmarkStart w:id="20" w:name="_Toc533331697"/>
      <w:r w:rsidRPr="00A92AFB">
        <w:rPr>
          <w:rFonts w:hint="cs"/>
          <w:rtl/>
        </w:rPr>
        <w:lastRenderedPageBreak/>
        <w:t xml:space="preserve">منابع و </w:t>
      </w:r>
      <w:r w:rsidR="006D780F" w:rsidRPr="00A92AFB">
        <w:rPr>
          <w:rFonts w:hint="cs"/>
          <w:rtl/>
        </w:rPr>
        <w:t>مراجع</w:t>
      </w:r>
      <w:bookmarkEnd w:id="18"/>
      <w:bookmarkEnd w:id="19"/>
      <w:bookmarkEnd w:id="20"/>
    </w:p>
    <w:p w:rsidR="00556D1E" w:rsidRPr="00556D1E" w:rsidRDefault="00556D1E" w:rsidP="00556D1E">
      <w:pPr>
        <w:rPr>
          <w:rtl/>
          <w:lang w:bidi="fa-IR"/>
        </w:rPr>
      </w:pPr>
    </w:p>
    <w:tbl>
      <w:tblPr>
        <w:bidiVisual/>
        <w:tblW w:w="0" w:type="auto"/>
        <w:tblInd w:w="-3" w:type="dxa"/>
        <w:tblLook w:val="01E0" w:firstRow="1" w:lastRow="1" w:firstColumn="1" w:lastColumn="1" w:noHBand="0" w:noVBand="0"/>
      </w:tblPr>
      <w:tblGrid>
        <w:gridCol w:w="851"/>
        <w:gridCol w:w="7889"/>
      </w:tblGrid>
      <w:tr w:rsidR="006D780F" w:rsidRPr="00D05702" w:rsidTr="001A31DB">
        <w:tc>
          <w:tcPr>
            <w:tcW w:w="857" w:type="dxa"/>
          </w:tcPr>
          <w:p w:rsidR="006D780F" w:rsidRPr="00D05702" w:rsidRDefault="006D780F" w:rsidP="00DB7C7E">
            <w:pPr>
              <w:pStyle w:val="FarsiRef"/>
              <w:rPr>
                <w:rtl/>
              </w:rPr>
            </w:pPr>
            <w:bookmarkStart w:id="21" w:name="_Ref114123584"/>
            <w:r w:rsidRPr="00D05702">
              <w:rPr>
                <w:rFonts w:hint="cs"/>
                <w:rtl/>
              </w:rPr>
              <w:t>[</w:t>
            </w:r>
            <w:r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tl/>
              </w:rPr>
              <w:fldChar w:fldCharType="separate"/>
            </w:r>
            <w:r w:rsidR="00D91360">
              <w:rPr>
                <w:noProof/>
                <w:rtl/>
              </w:rPr>
              <w:t>1</w:t>
            </w:r>
            <w:r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  <w:bookmarkEnd w:id="21"/>
          </w:p>
          <w:p w:rsidR="006D780F" w:rsidRPr="00D05702" w:rsidRDefault="006D780F" w:rsidP="00DB7C7E">
            <w:pPr>
              <w:pStyle w:val="FarsiRef"/>
              <w:rPr>
                <w:rtl/>
                <w:lang w:bidi="fa-IR"/>
              </w:rPr>
            </w:pPr>
          </w:p>
          <w:p w:rsidR="006D780F" w:rsidRPr="00D05702" w:rsidRDefault="006D780F" w:rsidP="00DB7C7E">
            <w:pPr>
              <w:pStyle w:val="FarsiRef"/>
              <w:rPr>
                <w:rtl/>
              </w:rPr>
            </w:pPr>
          </w:p>
        </w:tc>
        <w:tc>
          <w:tcPr>
            <w:tcW w:w="7991" w:type="dxa"/>
          </w:tcPr>
          <w:p w:rsidR="006D780F" w:rsidRPr="00D05702" w:rsidRDefault="006D780F" w:rsidP="00DB7C7E">
            <w:pPr>
              <w:pStyle w:val="FarsiRef"/>
              <w:rPr>
                <w:rtl/>
              </w:rPr>
            </w:pPr>
            <w:r w:rsidRPr="00D05702">
              <w:rPr>
                <w:rFonts w:hint="cs"/>
                <w:rtl/>
              </w:rPr>
              <w:t>نام خانوادگی، نام (</w:t>
            </w:r>
            <w:r w:rsidR="00C30848" w:rsidRPr="00D05702">
              <w:rPr>
                <w:rFonts w:hint="cs"/>
                <w:rtl/>
              </w:rPr>
              <w:t>مولفان</w:t>
            </w:r>
            <w:r w:rsidRPr="00D05702">
              <w:rPr>
                <w:rFonts w:hint="cs"/>
                <w:rtl/>
              </w:rPr>
              <w:t xml:space="preserve"> و مترجمان)؛ </w:t>
            </w:r>
            <w:r w:rsidRPr="00D05702">
              <w:rPr>
                <w:rStyle w:val="RefItalicCharChar"/>
                <w:rFonts w:hint="cs"/>
                <w:rtl/>
              </w:rPr>
              <w:t xml:space="preserve">عنوان اصلی </w:t>
            </w:r>
            <w:r w:rsidR="00EE4342">
              <w:rPr>
                <w:rStyle w:val="RefItalicCharChar"/>
                <w:rFonts w:hint="cs"/>
                <w:rtl/>
              </w:rPr>
              <w:t>ك</w:t>
            </w:r>
            <w:r w:rsidRPr="00D05702">
              <w:rPr>
                <w:rStyle w:val="RefItalicCharChar"/>
                <w:rFonts w:hint="cs"/>
                <w:rtl/>
              </w:rPr>
              <w:t>تاب</w:t>
            </w:r>
            <w:r w:rsidRPr="00D05702">
              <w:rPr>
                <w:rFonts w:hint="cs"/>
                <w:rtl/>
              </w:rPr>
              <w:t xml:space="preserve">؛ عنوان فرعی </w:t>
            </w:r>
            <w:r w:rsidR="00EE4342">
              <w:rPr>
                <w:rFonts w:hint="cs"/>
                <w:rtl/>
              </w:rPr>
              <w:t>ك</w:t>
            </w:r>
            <w:r w:rsidRPr="00D05702">
              <w:rPr>
                <w:rFonts w:hint="cs"/>
                <w:rtl/>
              </w:rPr>
              <w:t xml:space="preserve">تاب (جزئيات عنوان </w:t>
            </w:r>
            <w:r w:rsidR="00EE4342">
              <w:rPr>
                <w:rFonts w:hint="cs"/>
                <w:rtl/>
              </w:rPr>
              <w:t>ك</w:t>
            </w:r>
            <w:r w:rsidRPr="00D05702">
              <w:rPr>
                <w:rFonts w:hint="cs"/>
                <w:rtl/>
              </w:rPr>
              <w:t xml:space="preserve">تاب در صورت وجود داخل </w:t>
            </w:r>
            <w:r w:rsidR="00C30848">
              <w:rPr>
                <w:rFonts w:hint="cs"/>
                <w:rtl/>
              </w:rPr>
              <w:t>پرانتز</w:t>
            </w:r>
            <w:r w:rsidRPr="00D05702">
              <w:rPr>
                <w:rFonts w:hint="cs"/>
                <w:rtl/>
              </w:rPr>
              <w:t xml:space="preserve">)، نام ساير افراد دخيل در </w:t>
            </w:r>
            <w:r w:rsidR="00C30848" w:rsidRPr="00D05702">
              <w:rPr>
                <w:rFonts w:hint="cs"/>
                <w:rtl/>
              </w:rPr>
              <w:t>تاليف</w:t>
            </w:r>
            <w:r w:rsidRPr="00D05702">
              <w:rPr>
                <w:rFonts w:hint="cs"/>
                <w:rtl/>
              </w:rPr>
              <w:t xml:space="preserve"> يا ترجمه، ناشر، محل انتشار، شماره جلد، شماره ويرايش، سال انتشار به عدد‌.‌</w:t>
            </w:r>
          </w:p>
        </w:tc>
      </w:tr>
      <w:tr w:rsidR="006D780F" w:rsidRPr="00D05702" w:rsidTr="001A31DB">
        <w:tc>
          <w:tcPr>
            <w:tcW w:w="857" w:type="dxa"/>
          </w:tcPr>
          <w:p w:rsidR="006D780F" w:rsidRPr="00D05702" w:rsidRDefault="006D780F" w:rsidP="00DB7C7E">
            <w:pPr>
              <w:pStyle w:val="FarsiRef"/>
              <w:rPr>
                <w:rtl/>
              </w:rPr>
            </w:pPr>
            <w:r w:rsidRPr="00D05702">
              <w:rPr>
                <w:rFonts w:hint="cs"/>
                <w:rtl/>
              </w:rPr>
              <w:t>[</w:t>
            </w:r>
            <w:r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tl/>
              </w:rPr>
              <w:fldChar w:fldCharType="separate"/>
            </w:r>
            <w:r w:rsidR="00D91360">
              <w:rPr>
                <w:noProof/>
                <w:rtl/>
              </w:rPr>
              <w:t>2</w:t>
            </w:r>
            <w:r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</w:p>
          <w:p w:rsidR="006D780F" w:rsidRPr="00D05702" w:rsidRDefault="006D780F" w:rsidP="00DB7C7E">
            <w:pPr>
              <w:pStyle w:val="FarsiRef"/>
              <w:rPr>
                <w:rtl/>
              </w:rPr>
            </w:pPr>
          </w:p>
        </w:tc>
        <w:tc>
          <w:tcPr>
            <w:tcW w:w="7991" w:type="dxa"/>
          </w:tcPr>
          <w:p w:rsidR="006D780F" w:rsidRPr="00D05702" w:rsidRDefault="006D780F" w:rsidP="00DB7C7E">
            <w:pPr>
              <w:pStyle w:val="FarsiRef"/>
              <w:rPr>
                <w:rtl/>
              </w:rPr>
            </w:pPr>
            <w:r w:rsidRPr="00D05702">
              <w:rPr>
                <w:rFonts w:hint="cs"/>
                <w:rtl/>
              </w:rPr>
              <w:t xml:space="preserve">منهاج، </w:t>
            </w:r>
            <w:r w:rsidRPr="00D05702">
              <w:rPr>
                <w:rtl/>
              </w:rPr>
              <w:t>م</w:t>
            </w:r>
            <w:r w:rsidRPr="00D05702">
              <w:rPr>
                <w:rFonts w:hint="cs"/>
                <w:rtl/>
              </w:rPr>
              <w:t>حمد</w:t>
            </w:r>
            <w:r w:rsidR="00B95E10">
              <w:rPr>
                <w:rFonts w:hint="cs"/>
                <w:rtl/>
              </w:rPr>
              <w:t>‌</w:t>
            </w:r>
            <w:r w:rsidRPr="00D05702">
              <w:rPr>
                <w:rtl/>
              </w:rPr>
              <w:t>ب</w:t>
            </w:r>
            <w:r w:rsidRPr="00D05702">
              <w:rPr>
                <w:rFonts w:hint="cs"/>
                <w:rtl/>
              </w:rPr>
              <w:t xml:space="preserve">اقر؛ </w:t>
            </w:r>
            <w:r w:rsidRPr="00D05702">
              <w:rPr>
                <w:rStyle w:val="RefItalicCharChar"/>
                <w:rFonts w:hint="cs"/>
                <w:rtl/>
              </w:rPr>
              <w:t>هوش محاسباتی</w:t>
            </w:r>
            <w:r w:rsidRPr="00D05702">
              <w:rPr>
                <w:rFonts w:hint="cs"/>
                <w:rtl/>
              </w:rPr>
              <w:t xml:space="preserve"> (جلد اول: مبانی شب</w:t>
            </w:r>
            <w:r w:rsidR="00EE4342">
              <w:rPr>
                <w:rFonts w:hint="cs"/>
                <w:rtl/>
              </w:rPr>
              <w:t>ك</w:t>
            </w:r>
            <w:r w:rsidRPr="00D05702">
              <w:rPr>
                <w:rFonts w:hint="cs"/>
                <w:rtl/>
              </w:rPr>
              <w:t>ه‌های عصبی)، انتشارات دانشگاه صنعتی امير</w:t>
            </w:r>
            <w:r w:rsidR="00B95E10">
              <w:rPr>
                <w:rFonts w:hint="cs"/>
                <w:rtl/>
              </w:rPr>
              <w:t>‌</w:t>
            </w:r>
            <w:r w:rsidR="00EE4342">
              <w:rPr>
                <w:rFonts w:hint="cs"/>
                <w:rtl/>
              </w:rPr>
              <w:t>ك</w:t>
            </w:r>
            <w:r w:rsidRPr="00D05702">
              <w:rPr>
                <w:rFonts w:hint="cs"/>
                <w:rtl/>
              </w:rPr>
              <w:t>بير، تهران، ويرايش اول، 1379‌.‌</w:t>
            </w:r>
          </w:p>
        </w:tc>
      </w:tr>
      <w:tr w:rsidR="006D780F" w:rsidRPr="00D05702" w:rsidTr="001A31DB">
        <w:tc>
          <w:tcPr>
            <w:tcW w:w="857" w:type="dxa"/>
          </w:tcPr>
          <w:p w:rsidR="006D780F" w:rsidRPr="00D05702" w:rsidRDefault="006D780F" w:rsidP="00DB7C7E">
            <w:pPr>
              <w:pStyle w:val="FarsiRef"/>
              <w:rPr>
                <w:rtl/>
              </w:rPr>
            </w:pPr>
            <w:r w:rsidRPr="00D05702">
              <w:rPr>
                <w:rFonts w:hint="cs"/>
                <w:rtl/>
              </w:rPr>
              <w:t>[</w:t>
            </w:r>
            <w:r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tl/>
              </w:rPr>
              <w:fldChar w:fldCharType="separate"/>
            </w:r>
            <w:r w:rsidR="00D91360">
              <w:rPr>
                <w:noProof/>
                <w:rtl/>
              </w:rPr>
              <w:t>3</w:t>
            </w:r>
            <w:r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</w:p>
          <w:p w:rsidR="006D780F" w:rsidRPr="00D05702" w:rsidRDefault="006D780F" w:rsidP="00DB7C7E">
            <w:pPr>
              <w:pStyle w:val="FarsiRef"/>
              <w:rPr>
                <w:rtl/>
              </w:rPr>
            </w:pPr>
          </w:p>
        </w:tc>
        <w:tc>
          <w:tcPr>
            <w:tcW w:w="7991" w:type="dxa"/>
          </w:tcPr>
          <w:p w:rsidR="006D780F" w:rsidRPr="00D05702" w:rsidRDefault="006D780F" w:rsidP="00DB7C7E">
            <w:pPr>
              <w:pStyle w:val="FarsiRef"/>
              <w:rPr>
                <w:rtl/>
              </w:rPr>
            </w:pPr>
            <w:r w:rsidRPr="00D05702">
              <w:rPr>
                <w:rFonts w:hint="cs"/>
                <w:rtl/>
              </w:rPr>
              <w:t>نام خانوادگی</w:t>
            </w:r>
            <w:r w:rsidRPr="00D05702">
              <w:rPr>
                <w:rtl/>
              </w:rPr>
              <w:t>،</w:t>
            </w:r>
            <w:r w:rsidRPr="00D05702">
              <w:rPr>
                <w:rFonts w:hint="cs"/>
                <w:rtl/>
              </w:rPr>
              <w:t xml:space="preserve"> نام؛</w:t>
            </w:r>
            <w:r w:rsidRPr="00D05702">
              <w:rPr>
                <w:rtl/>
              </w:rPr>
              <w:t xml:space="preserve"> </w:t>
            </w:r>
            <w:r w:rsidRPr="00D05702">
              <w:rPr>
                <w:rFonts w:hint="cs"/>
                <w:rtl/>
              </w:rPr>
              <w:t>نام‌</w:t>
            </w:r>
            <w:r w:rsidR="00B95E10">
              <w:rPr>
                <w:rFonts w:hint="cs"/>
                <w:rtl/>
              </w:rPr>
              <w:t>‌</w:t>
            </w:r>
            <w:r w:rsidR="00CD0676">
              <w:rPr>
                <w:rFonts w:hint="cs"/>
                <w:rtl/>
              </w:rPr>
              <w:t>خان</w:t>
            </w:r>
            <w:r w:rsidRPr="00D05702">
              <w:rPr>
                <w:rFonts w:hint="cs"/>
                <w:rtl/>
              </w:rPr>
              <w:t xml:space="preserve">وادگی و نام </w:t>
            </w:r>
            <w:r w:rsidR="00B95E10" w:rsidRPr="00D05702">
              <w:rPr>
                <w:rFonts w:hint="cs"/>
                <w:rtl/>
              </w:rPr>
              <w:t>مولف</w:t>
            </w:r>
            <w:r w:rsidRPr="00D05702">
              <w:rPr>
                <w:rFonts w:hint="cs"/>
                <w:rtl/>
              </w:rPr>
              <w:t xml:space="preserve"> دوم؛</w:t>
            </w:r>
            <w:r w:rsidRPr="00D05702">
              <w:rPr>
                <w:rtl/>
              </w:rPr>
              <w:t xml:space="preserve"> </w:t>
            </w:r>
            <w:r w:rsidR="00B95E10" w:rsidRPr="00D05702">
              <w:rPr>
                <w:rFonts w:hint="cs"/>
                <w:rtl/>
              </w:rPr>
              <w:t>مولف</w:t>
            </w:r>
            <w:r w:rsidRPr="00D05702">
              <w:rPr>
                <w:rFonts w:hint="cs"/>
                <w:rtl/>
              </w:rPr>
              <w:t xml:space="preserve"> سوم؛ "عنوان مقاله به‌صورت عادي و داخل گيومه"، </w:t>
            </w:r>
            <w:r w:rsidRPr="00D05702">
              <w:rPr>
                <w:rStyle w:val="RefItalicCharChar"/>
                <w:rFonts w:hint="cs"/>
                <w:rtl/>
              </w:rPr>
              <w:t xml:space="preserve">نام </w:t>
            </w:r>
            <w:r w:rsidR="00EE4342">
              <w:rPr>
                <w:rStyle w:val="RefItalicCharChar"/>
                <w:rFonts w:hint="cs"/>
                <w:rtl/>
              </w:rPr>
              <w:t>ك</w:t>
            </w:r>
            <w:r w:rsidRPr="00D05702">
              <w:rPr>
                <w:rStyle w:val="RefItalicCharChar"/>
                <w:rFonts w:hint="cs"/>
                <w:rtl/>
              </w:rPr>
              <w:t>امل مجله به صورت ايتاليك</w:t>
            </w:r>
            <w:r w:rsidRPr="00D05702">
              <w:rPr>
                <w:rtl/>
              </w:rPr>
              <w:t xml:space="preserve">، </w:t>
            </w:r>
            <w:r w:rsidRPr="00D05702">
              <w:rPr>
                <w:rFonts w:hint="cs"/>
                <w:rtl/>
              </w:rPr>
              <w:t xml:space="preserve">شماره دوره يا جلد، </w:t>
            </w:r>
            <w:r w:rsidRPr="00D05702">
              <w:rPr>
                <w:rtl/>
              </w:rPr>
              <w:t>ش</w:t>
            </w:r>
            <w:r w:rsidRPr="00D05702">
              <w:rPr>
                <w:rFonts w:hint="cs"/>
                <w:rtl/>
              </w:rPr>
              <w:t>ماره مجله</w:t>
            </w:r>
            <w:r w:rsidRPr="00D05702">
              <w:rPr>
                <w:rtl/>
              </w:rPr>
              <w:t xml:space="preserve">، </w:t>
            </w:r>
            <w:r w:rsidRPr="00D05702">
              <w:rPr>
                <w:rFonts w:hint="cs"/>
                <w:rtl/>
              </w:rPr>
              <w:t xml:space="preserve">شماره </w:t>
            </w:r>
            <w:r w:rsidRPr="00D05702">
              <w:rPr>
                <w:rtl/>
              </w:rPr>
              <w:t>ص</w:t>
            </w:r>
            <w:r w:rsidRPr="00D05702">
              <w:rPr>
                <w:rFonts w:hint="cs"/>
                <w:rtl/>
              </w:rPr>
              <w:t>فحات</w:t>
            </w:r>
            <w:r w:rsidRPr="00D05702">
              <w:rPr>
                <w:rtl/>
              </w:rPr>
              <w:t xml:space="preserve">، </w:t>
            </w:r>
            <w:r w:rsidRPr="00D05702">
              <w:rPr>
                <w:rFonts w:hint="cs"/>
                <w:rtl/>
              </w:rPr>
              <w:t>سال انتشار</w:t>
            </w:r>
            <w:r w:rsidRPr="00D05702">
              <w:rPr>
                <w:rtl/>
              </w:rPr>
              <w:t>‌.‌</w:t>
            </w:r>
          </w:p>
        </w:tc>
      </w:tr>
      <w:tr w:rsidR="006D780F" w:rsidRPr="00D05702" w:rsidTr="001A31DB">
        <w:tc>
          <w:tcPr>
            <w:tcW w:w="857" w:type="dxa"/>
          </w:tcPr>
          <w:p w:rsidR="006D780F" w:rsidRPr="00D05702" w:rsidRDefault="006D780F" w:rsidP="00DB7C7E">
            <w:pPr>
              <w:pStyle w:val="FarsiRef"/>
              <w:rPr>
                <w:rtl/>
                <w:lang w:bidi="fa-IR"/>
              </w:rPr>
            </w:pPr>
            <w:r w:rsidRPr="00D05702">
              <w:rPr>
                <w:rFonts w:hint="cs"/>
                <w:rtl/>
              </w:rPr>
              <w:t>[</w:t>
            </w:r>
            <w:r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tl/>
              </w:rPr>
              <w:fldChar w:fldCharType="separate"/>
            </w:r>
            <w:r w:rsidR="00D91360">
              <w:rPr>
                <w:noProof/>
                <w:rtl/>
              </w:rPr>
              <w:t>4</w:t>
            </w:r>
            <w:r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</w:p>
          <w:p w:rsidR="006D780F" w:rsidRPr="00D05702" w:rsidRDefault="006D780F" w:rsidP="00DB7C7E">
            <w:pPr>
              <w:pStyle w:val="FarsiRef"/>
              <w:rPr>
                <w:rtl/>
              </w:rPr>
            </w:pPr>
          </w:p>
        </w:tc>
        <w:tc>
          <w:tcPr>
            <w:tcW w:w="7991" w:type="dxa"/>
          </w:tcPr>
          <w:p w:rsidR="006D780F" w:rsidRPr="00D05702" w:rsidRDefault="006D780F" w:rsidP="00DB7C7E">
            <w:pPr>
              <w:pStyle w:val="FarsiRef"/>
              <w:rPr>
                <w:rtl/>
              </w:rPr>
            </w:pPr>
            <w:r w:rsidRPr="00D05702">
              <w:rPr>
                <w:rFonts w:hint="cs"/>
                <w:rtl/>
              </w:rPr>
              <w:t>نام خانوادگی</w:t>
            </w:r>
            <w:r w:rsidRPr="00D05702">
              <w:rPr>
                <w:rtl/>
              </w:rPr>
              <w:t>،</w:t>
            </w:r>
            <w:r w:rsidRPr="00D05702">
              <w:rPr>
                <w:rFonts w:hint="cs"/>
                <w:rtl/>
              </w:rPr>
              <w:t xml:space="preserve"> نام مجری؛</w:t>
            </w:r>
            <w:r w:rsidRPr="00D05702">
              <w:rPr>
                <w:rtl/>
              </w:rPr>
              <w:t xml:space="preserve"> </w:t>
            </w:r>
            <w:r w:rsidRPr="00D05702">
              <w:rPr>
                <w:rStyle w:val="RefItalicCharChar"/>
                <w:rFonts w:hint="cs"/>
                <w:rtl/>
              </w:rPr>
              <w:t>عنوان طرح پژوهشی به‌صورت ايتاليك</w:t>
            </w:r>
            <w:r w:rsidRPr="00D05702">
              <w:rPr>
                <w:rtl/>
              </w:rPr>
              <w:t xml:space="preserve">، </w:t>
            </w:r>
            <w:r w:rsidRPr="00D05702">
              <w:rPr>
                <w:rFonts w:hint="cs"/>
                <w:rtl/>
              </w:rPr>
              <w:t>شماره ثبت</w:t>
            </w:r>
            <w:r w:rsidRPr="00D05702">
              <w:rPr>
                <w:rtl/>
              </w:rPr>
              <w:t xml:space="preserve">، </w:t>
            </w:r>
            <w:r w:rsidRPr="00D05702">
              <w:rPr>
                <w:rFonts w:hint="cs"/>
                <w:rtl/>
              </w:rPr>
              <w:t xml:space="preserve">نام </w:t>
            </w:r>
            <w:r w:rsidR="00EE4342">
              <w:rPr>
                <w:rFonts w:hint="cs"/>
                <w:rtl/>
              </w:rPr>
              <w:t>ك</w:t>
            </w:r>
            <w:r w:rsidRPr="00D05702">
              <w:rPr>
                <w:rFonts w:hint="cs"/>
                <w:rtl/>
              </w:rPr>
              <w:t>امل محل انجام و سفارش دهنده</w:t>
            </w:r>
            <w:r w:rsidRPr="00D05702">
              <w:rPr>
                <w:rtl/>
              </w:rPr>
              <w:t xml:space="preserve">، </w:t>
            </w:r>
            <w:r w:rsidRPr="00D05702">
              <w:rPr>
                <w:rFonts w:hint="cs"/>
                <w:rtl/>
              </w:rPr>
              <w:t>سال انجام طرح</w:t>
            </w:r>
            <w:r w:rsidRPr="00D05702">
              <w:rPr>
                <w:rtl/>
              </w:rPr>
              <w:t>‌.‌</w:t>
            </w:r>
          </w:p>
        </w:tc>
      </w:tr>
      <w:tr w:rsidR="008B2756" w:rsidRPr="00D05702" w:rsidTr="001A31DB">
        <w:tc>
          <w:tcPr>
            <w:tcW w:w="857" w:type="dxa"/>
          </w:tcPr>
          <w:p w:rsidR="008B2756" w:rsidRPr="00D05702" w:rsidRDefault="008B2756" w:rsidP="00DB7C7E">
            <w:pPr>
              <w:pStyle w:val="FarsiRef"/>
              <w:rPr>
                <w:rtl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tl/>
                <w:lang w:bidi="fa-IR"/>
              </w:rPr>
              <w:fldChar w:fldCharType="separate"/>
            </w:r>
            <w:r w:rsidR="00D91360">
              <w:rPr>
                <w:noProof/>
                <w:rtl/>
                <w:lang w:bidi="fa-IR"/>
              </w:rPr>
              <w:t>5</w:t>
            </w:r>
            <w:r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</w:tc>
        <w:tc>
          <w:tcPr>
            <w:tcW w:w="7991" w:type="dxa"/>
          </w:tcPr>
          <w:p w:rsidR="008B2756" w:rsidRPr="008B2756" w:rsidRDefault="008B2756" w:rsidP="008B2756">
            <w:pPr>
              <w:pStyle w:val="FarsiRef"/>
              <w:rPr>
                <w:rtl/>
              </w:rPr>
            </w:pPr>
            <w:r>
              <w:rPr>
                <w:rFonts w:hint="cs"/>
                <w:rtl/>
              </w:rPr>
              <w:t>نام شركت/ نام فرد</w:t>
            </w:r>
            <w:r w:rsidR="00C30848">
              <w:rPr>
                <w:rFonts w:hint="cs"/>
                <w:rtl/>
              </w:rPr>
              <w:t>؛</w:t>
            </w:r>
            <w:r>
              <w:rPr>
                <w:rFonts w:hint="cs"/>
                <w:rtl/>
              </w:rPr>
              <w:t xml:space="preserve"> عنوان صفحه</w:t>
            </w:r>
            <w:r w:rsidR="00C30848">
              <w:rPr>
                <w:rFonts w:hint="cs"/>
                <w:rtl/>
              </w:rPr>
              <w:t>؛</w:t>
            </w:r>
            <w:r>
              <w:rPr>
                <w:rFonts w:hint="cs"/>
                <w:rtl/>
              </w:rPr>
              <w:t xml:space="preserve"> </w:t>
            </w:r>
            <w:r w:rsidRPr="00D13501">
              <w:rPr>
                <w:rStyle w:val="RefItalicCharChar"/>
                <w:rFonts w:hint="cs"/>
                <w:rtl/>
              </w:rPr>
              <w:t>آدرس اينترنتي</w:t>
            </w:r>
            <w:r w:rsidR="00C30848">
              <w:rPr>
                <w:rFonts w:hint="cs"/>
                <w:rtl/>
              </w:rPr>
              <w:t>.</w:t>
            </w:r>
          </w:p>
        </w:tc>
      </w:tr>
      <w:tr w:rsidR="006D780F" w:rsidRPr="00D05702" w:rsidTr="001A31DB">
        <w:trPr>
          <w:trHeight w:val="630"/>
        </w:trPr>
        <w:tc>
          <w:tcPr>
            <w:tcW w:w="857" w:type="dxa"/>
          </w:tcPr>
          <w:p w:rsidR="000C5C18" w:rsidRDefault="006D780F" w:rsidP="00DB7C7E">
            <w:pPr>
              <w:pStyle w:val="FarsiRef"/>
              <w:rPr>
                <w:rtl/>
                <w:lang w:bidi="fa-IR"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tl/>
                <w:lang w:bidi="fa-IR"/>
              </w:rPr>
              <w:fldChar w:fldCharType="separate"/>
            </w:r>
            <w:r w:rsidR="00D91360">
              <w:rPr>
                <w:noProof/>
                <w:rtl/>
                <w:lang w:bidi="fa-IR"/>
              </w:rPr>
              <w:t>6</w:t>
            </w:r>
            <w:r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  <w:p w:rsidR="000C5C18" w:rsidRPr="00D05702" w:rsidRDefault="000C5C18" w:rsidP="00DB7C7E">
            <w:pPr>
              <w:pStyle w:val="FarsiRef"/>
              <w:rPr>
                <w:rtl/>
                <w:lang w:bidi="fa-IR"/>
              </w:rPr>
            </w:pPr>
          </w:p>
        </w:tc>
        <w:tc>
          <w:tcPr>
            <w:tcW w:w="7991" w:type="dxa"/>
          </w:tcPr>
          <w:p w:rsidR="006D780F" w:rsidRPr="00D05702" w:rsidRDefault="006D780F" w:rsidP="00DB7C7E">
            <w:pPr>
              <w:pStyle w:val="EnRef"/>
            </w:pPr>
            <w:r w:rsidRPr="00D05702">
              <w:t xml:space="preserve">Book authors’ names; </w:t>
            </w:r>
            <w:r w:rsidRPr="00D05702">
              <w:rPr>
                <w:rStyle w:val="RefItalicCharChar"/>
              </w:rPr>
              <w:t>Book Title in Italic</w:t>
            </w:r>
            <w:r w:rsidRPr="00D05702">
              <w:t xml:space="preserve"> (and the title components, if any), Edition number, Publisher, Date of publish.</w:t>
            </w:r>
          </w:p>
        </w:tc>
      </w:tr>
      <w:tr w:rsidR="006D780F" w:rsidRPr="00D05702" w:rsidTr="001A31DB">
        <w:tc>
          <w:tcPr>
            <w:tcW w:w="857" w:type="dxa"/>
          </w:tcPr>
          <w:p w:rsidR="00BD26E0" w:rsidRDefault="006D780F" w:rsidP="00DB7C7E">
            <w:pPr>
              <w:pStyle w:val="FarsiRef"/>
              <w:rPr>
                <w:rtl/>
                <w:lang w:bidi="fa-IR"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tl/>
                <w:lang w:bidi="fa-IR"/>
              </w:rPr>
              <w:fldChar w:fldCharType="separate"/>
            </w:r>
            <w:r w:rsidR="00D91360">
              <w:rPr>
                <w:noProof/>
                <w:rtl/>
                <w:lang w:bidi="fa-IR"/>
              </w:rPr>
              <w:t>7</w:t>
            </w:r>
            <w:r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  <w:p w:rsidR="000C5C18" w:rsidRPr="00D05702" w:rsidRDefault="000C5C18" w:rsidP="00DB7C7E">
            <w:pPr>
              <w:pStyle w:val="FarsiRef"/>
              <w:rPr>
                <w:rtl/>
                <w:lang w:bidi="fa-IR"/>
              </w:rPr>
            </w:pPr>
          </w:p>
        </w:tc>
        <w:tc>
          <w:tcPr>
            <w:tcW w:w="7991" w:type="dxa"/>
          </w:tcPr>
          <w:p w:rsidR="006D780F" w:rsidRPr="00D05702" w:rsidRDefault="006D780F" w:rsidP="00DB7C7E">
            <w:pPr>
              <w:pStyle w:val="EnRef"/>
              <w:rPr>
                <w:rtl/>
              </w:rPr>
            </w:pPr>
            <w:r w:rsidRPr="00D05702">
              <w:t xml:space="preserve">Van de </w:t>
            </w:r>
            <w:proofErr w:type="spellStart"/>
            <w:r w:rsidRPr="00D05702">
              <w:t>Vegte</w:t>
            </w:r>
            <w:proofErr w:type="spellEnd"/>
            <w:r w:rsidRPr="00D05702">
              <w:t xml:space="preserve">, J.; </w:t>
            </w:r>
            <w:r w:rsidRPr="00D05702">
              <w:rPr>
                <w:rStyle w:val="RefItalicCharChar"/>
              </w:rPr>
              <w:t>Feedback Control Systems</w:t>
            </w:r>
            <w:r w:rsidRPr="00D05702">
              <w:t>, 2nd Edition, Prentice Hall</w:t>
            </w:r>
            <w:proofErr w:type="gramStart"/>
            <w:r w:rsidRPr="00D05702">
              <w:t>,  1990</w:t>
            </w:r>
            <w:proofErr w:type="gramEnd"/>
            <w:r w:rsidRPr="00D05702">
              <w:t>.</w:t>
            </w:r>
          </w:p>
        </w:tc>
      </w:tr>
      <w:tr w:rsidR="006D780F" w:rsidRPr="00D05702" w:rsidTr="001A31DB">
        <w:tc>
          <w:tcPr>
            <w:tcW w:w="857" w:type="dxa"/>
          </w:tcPr>
          <w:p w:rsidR="006C0D2C" w:rsidRDefault="006D780F" w:rsidP="00DB7C7E">
            <w:pPr>
              <w:pStyle w:val="FarsiRef"/>
              <w:rPr>
                <w:rtl/>
                <w:lang w:bidi="fa-IR"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tl/>
                <w:lang w:bidi="fa-IR"/>
              </w:rPr>
              <w:fldChar w:fldCharType="separate"/>
            </w:r>
            <w:r w:rsidR="00D91360">
              <w:rPr>
                <w:noProof/>
                <w:rtl/>
                <w:lang w:bidi="fa-IR"/>
              </w:rPr>
              <w:t>8</w:t>
            </w:r>
            <w:r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  <w:p w:rsidR="000C5C18" w:rsidRPr="00D05702" w:rsidRDefault="000C5C18" w:rsidP="00DB7C7E">
            <w:pPr>
              <w:pStyle w:val="FarsiRef"/>
              <w:rPr>
                <w:rtl/>
                <w:lang w:bidi="fa-IR"/>
              </w:rPr>
            </w:pPr>
          </w:p>
        </w:tc>
        <w:tc>
          <w:tcPr>
            <w:tcW w:w="7991" w:type="dxa"/>
          </w:tcPr>
          <w:p w:rsidR="006D780F" w:rsidRDefault="006D780F" w:rsidP="00DB7C7E">
            <w:pPr>
              <w:pStyle w:val="EnRef"/>
            </w:pPr>
            <w:r w:rsidRPr="00D05702">
              <w:t xml:space="preserve">Authors’ names separated by comma-dots; “The paper title in Regular Times New Roman 12pt”, </w:t>
            </w:r>
            <w:r w:rsidRPr="00D05702">
              <w:rPr>
                <w:rStyle w:val="RefItalicCharChar"/>
              </w:rPr>
              <w:t>Paper Address in Italic</w:t>
            </w:r>
            <w:r w:rsidRPr="00D05702">
              <w:t xml:space="preserve">, </w:t>
            </w:r>
            <w:smartTag w:uri="urn:schemas-microsoft-com:office:smarttags" w:element="Street">
              <w:smartTag w:uri="urn:schemas-microsoft-com:office:smarttags" w:element="address">
                <w:r w:rsidRPr="00D05702">
                  <w:t>Publishing Place</w:t>
                </w:r>
              </w:smartTag>
            </w:smartTag>
            <w:r w:rsidRPr="00D05702">
              <w:t>, paper page, Year of Publish.</w:t>
            </w:r>
          </w:p>
          <w:p w:rsidR="006C0D2C" w:rsidRPr="00D05702" w:rsidRDefault="006C0D2C" w:rsidP="00DB7C7E">
            <w:pPr>
              <w:pStyle w:val="EnRef"/>
            </w:pPr>
          </w:p>
        </w:tc>
      </w:tr>
      <w:tr w:rsidR="006D780F" w:rsidRPr="00D05702" w:rsidTr="001A31DB">
        <w:tc>
          <w:tcPr>
            <w:tcW w:w="857" w:type="dxa"/>
          </w:tcPr>
          <w:p w:rsidR="00BD26E0" w:rsidRDefault="006D780F" w:rsidP="00DB7C7E">
            <w:pPr>
              <w:pStyle w:val="FarsiRef"/>
              <w:rPr>
                <w:rtl/>
                <w:lang w:bidi="fa-IR"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tl/>
                <w:lang w:bidi="fa-IR"/>
              </w:rPr>
              <w:fldChar w:fldCharType="separate"/>
            </w:r>
            <w:r w:rsidR="00D91360">
              <w:rPr>
                <w:noProof/>
                <w:rtl/>
                <w:lang w:bidi="fa-IR"/>
              </w:rPr>
              <w:t>9</w:t>
            </w:r>
            <w:r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  <w:p w:rsidR="000C5C18" w:rsidRPr="00D05702" w:rsidRDefault="000C5C18" w:rsidP="00DB7C7E">
            <w:pPr>
              <w:pStyle w:val="FarsiRef"/>
              <w:rPr>
                <w:rtl/>
                <w:lang w:bidi="fa-IR"/>
              </w:rPr>
            </w:pPr>
          </w:p>
        </w:tc>
        <w:tc>
          <w:tcPr>
            <w:tcW w:w="7991" w:type="dxa"/>
          </w:tcPr>
          <w:p w:rsidR="006D780F" w:rsidRPr="00D05702" w:rsidRDefault="006D780F" w:rsidP="00DB7C7E">
            <w:pPr>
              <w:pStyle w:val="EnRef"/>
              <w:rPr>
                <w:rtl/>
              </w:rPr>
            </w:pPr>
            <w:r w:rsidRPr="00D05702">
              <w:t xml:space="preserve">Safonov, M.; “Stability margins of diagonally perturbed multivariable feedback systems”, </w:t>
            </w:r>
            <w:r w:rsidRPr="00D05702">
              <w:rPr>
                <w:rStyle w:val="RefItalicCharChar"/>
              </w:rPr>
              <w:t>IEEE Proceedings</w:t>
            </w:r>
            <w:r w:rsidRPr="00D05702">
              <w:t>, Part D, p. p. 251-256, Nov. 1982.</w:t>
            </w:r>
          </w:p>
        </w:tc>
      </w:tr>
    </w:tbl>
    <w:p w:rsidR="006D780F" w:rsidRPr="00A92AFB" w:rsidRDefault="006D780F" w:rsidP="002C1004">
      <w:pPr>
        <w:pStyle w:val="Heading1"/>
        <w:rPr>
          <w:rtl/>
        </w:rPr>
      </w:pPr>
      <w:bookmarkStart w:id="22" w:name="_Toc115553032"/>
      <w:bookmarkStart w:id="23" w:name="_Toc118681177"/>
      <w:bookmarkStart w:id="24" w:name="_Toc533331698"/>
      <w:r w:rsidRPr="00A92AFB">
        <w:rPr>
          <w:rFonts w:hint="cs"/>
          <w:rtl/>
        </w:rPr>
        <w:lastRenderedPageBreak/>
        <w:t>پيوست‌ها</w:t>
      </w:r>
      <w:bookmarkEnd w:id="22"/>
      <w:bookmarkEnd w:id="23"/>
      <w:bookmarkEnd w:id="24"/>
    </w:p>
    <w:p w:rsidR="006D780F" w:rsidRPr="00D05702" w:rsidRDefault="006D780F" w:rsidP="00E62E46">
      <w:pPr>
        <w:rPr>
          <w:rtl/>
        </w:rPr>
      </w:pPr>
      <w:r w:rsidRPr="00D05702">
        <w:rPr>
          <w:rFonts w:hint="cs"/>
          <w:rtl/>
        </w:rPr>
        <w:t>موضوعات مرتبط با متن گزارش</w:t>
      </w:r>
      <w:r w:rsidR="00D647A7">
        <w:rPr>
          <w:rFonts w:hint="cs"/>
          <w:rtl/>
        </w:rPr>
        <w:t xml:space="preserve"> </w:t>
      </w:r>
      <w:r w:rsidR="00EE4342">
        <w:rPr>
          <w:rFonts w:hint="cs"/>
          <w:rtl/>
        </w:rPr>
        <w:t>ك</w:t>
      </w:r>
      <w:r w:rsidRPr="00D05702">
        <w:rPr>
          <w:rFonts w:hint="cs"/>
          <w:rtl/>
        </w:rPr>
        <w:t>ه در ي</w:t>
      </w:r>
      <w:r w:rsidR="00EE4342">
        <w:rPr>
          <w:rFonts w:hint="cs"/>
          <w:rtl/>
        </w:rPr>
        <w:t>ك</w:t>
      </w:r>
      <w:r w:rsidRPr="00D05702">
        <w:rPr>
          <w:rFonts w:hint="cs"/>
          <w:rtl/>
        </w:rPr>
        <w:t>ی از گروه‌های زير قرار می‌گيرد، در بخش پيوست‌ها آورده شو</w:t>
      </w:r>
      <w:r w:rsidR="00F91477">
        <w:rPr>
          <w:rFonts w:hint="cs"/>
          <w:rtl/>
        </w:rPr>
        <w:t>ن</w:t>
      </w:r>
      <w:r w:rsidRPr="00D05702">
        <w:rPr>
          <w:rFonts w:hint="cs"/>
          <w:rtl/>
        </w:rPr>
        <w:t>د:</w:t>
      </w:r>
    </w:p>
    <w:p w:rsidR="006D780F" w:rsidRPr="00D05702" w:rsidRDefault="006D780F" w:rsidP="00DB7C7E">
      <w:r w:rsidRPr="00D05702">
        <w:rPr>
          <w:rFonts w:hint="cs"/>
          <w:rtl/>
        </w:rPr>
        <w:t>1- اثبات های رياضی يا عمليات رياضی طولانی‌.‌</w:t>
      </w:r>
    </w:p>
    <w:p w:rsidR="006D780F" w:rsidRPr="00D05702" w:rsidRDefault="006D780F" w:rsidP="008E42DA">
      <w:r w:rsidRPr="00D05702">
        <w:rPr>
          <w:rFonts w:hint="cs"/>
          <w:rtl/>
        </w:rPr>
        <w:t>2- داده و اطلاعات نمونه (های</w:t>
      </w:r>
      <w:r w:rsidR="008E42DA">
        <w:rPr>
          <w:rFonts w:hint="cs"/>
          <w:rtl/>
        </w:rPr>
        <w:t>)</w:t>
      </w:r>
      <w:r w:rsidRPr="00D05702">
        <w:rPr>
          <w:rFonts w:hint="cs"/>
          <w:rtl/>
        </w:rPr>
        <w:t xml:space="preserve"> مورد مطالعه (</w:t>
      </w:r>
      <w:r w:rsidRPr="00D05702">
        <w:t>Case Study</w:t>
      </w:r>
      <w:r w:rsidRPr="00D05702">
        <w:rPr>
          <w:rFonts w:hint="cs"/>
          <w:rtl/>
        </w:rPr>
        <w:t>) چنانچه طولانی باشد‌.‌</w:t>
      </w:r>
    </w:p>
    <w:p w:rsidR="006D780F" w:rsidRPr="00D05702" w:rsidRDefault="006D780F" w:rsidP="00DB7C7E">
      <w:r w:rsidRPr="00D05702">
        <w:rPr>
          <w:rFonts w:hint="cs"/>
          <w:rtl/>
        </w:rPr>
        <w:t xml:space="preserve">3- نتايج </w:t>
      </w:r>
      <w:r w:rsidR="00EE4342">
        <w:rPr>
          <w:rFonts w:hint="cs"/>
          <w:rtl/>
        </w:rPr>
        <w:t>ك</w:t>
      </w:r>
      <w:r w:rsidRPr="00D05702">
        <w:rPr>
          <w:rFonts w:hint="cs"/>
          <w:rtl/>
        </w:rPr>
        <w:t>ارهای ديگران چنانچه نياز به تفصيل باشد‌.‌</w:t>
      </w:r>
    </w:p>
    <w:p w:rsidR="006D780F" w:rsidRDefault="006D780F" w:rsidP="00DB7C7E">
      <w:pPr>
        <w:rPr>
          <w:rtl/>
        </w:rPr>
      </w:pPr>
      <w:r w:rsidRPr="00D05702">
        <w:rPr>
          <w:rFonts w:hint="cs"/>
          <w:rtl/>
        </w:rPr>
        <w:t>4- مجموعه تعاريف متغيرها و پارامترها، چنانچه طولانی بوده و در متن به انجام نرسيده باشد‌.‌</w:t>
      </w:r>
    </w:p>
    <w:p w:rsidR="00E62E46" w:rsidRDefault="00E62E46" w:rsidP="00E62E46">
      <w:pPr>
        <w:rPr>
          <w:rtl/>
        </w:rPr>
      </w:pPr>
      <w:r>
        <w:rPr>
          <w:rFonts w:hint="cs"/>
          <w:rtl/>
        </w:rPr>
        <w:t>5- کدهای نوشته شده و هر مورد دیگری که به علت طولانی بودن نتوان در متن گزارش آورد.</w:t>
      </w:r>
    </w:p>
    <w:p w:rsidR="00510BB1" w:rsidRPr="00CA28C0" w:rsidRDefault="00510BB1" w:rsidP="00774A56">
      <w:pPr>
        <w:pStyle w:val="a0"/>
        <w:rPr>
          <w:rtl/>
        </w:rPr>
      </w:pPr>
      <w:bookmarkStart w:id="25" w:name="_Ref167966363"/>
      <w:bookmarkStart w:id="26" w:name="_Toc170043305"/>
      <w:bookmarkStart w:id="27" w:name="_Toc533332132"/>
      <w:r w:rsidRPr="00D05702">
        <w:rPr>
          <w:rFonts w:hint="cs"/>
          <w:rtl/>
        </w:rPr>
        <w:t>جدول</w:t>
      </w:r>
      <w:bookmarkEnd w:id="25"/>
      <w:r w:rsidR="00FA4FF0">
        <w:rPr>
          <w:rFonts w:hint="cs"/>
          <w:rtl/>
        </w:rPr>
        <w:t xml:space="preserve"> پ-</w:t>
      </w:r>
      <w:r w:rsidR="00FA4FF0">
        <w:rPr>
          <w:rtl/>
        </w:rPr>
        <w:fldChar w:fldCharType="begin"/>
      </w:r>
      <w:r w:rsidR="00FA4FF0">
        <w:rPr>
          <w:rtl/>
        </w:rPr>
        <w:instrText xml:space="preserve"> </w:instrText>
      </w:r>
      <w:r w:rsidR="00FA4FF0">
        <w:instrText>SEQ</w:instrText>
      </w:r>
      <w:r w:rsidR="00FA4FF0">
        <w:rPr>
          <w:rtl/>
        </w:rPr>
        <w:instrText xml:space="preserve"> </w:instrText>
      </w:r>
      <w:r w:rsidR="00FA4FF0">
        <w:instrText>App_Table_Title \* ARABIC</w:instrText>
      </w:r>
      <w:r w:rsidR="00FA4FF0">
        <w:rPr>
          <w:rtl/>
        </w:rPr>
        <w:instrText xml:space="preserve"> </w:instrText>
      </w:r>
      <w:r w:rsidR="00FA4FF0">
        <w:rPr>
          <w:rtl/>
        </w:rPr>
        <w:fldChar w:fldCharType="separate"/>
      </w:r>
      <w:r w:rsidR="00D91360">
        <w:rPr>
          <w:noProof/>
          <w:rtl/>
        </w:rPr>
        <w:t>1</w:t>
      </w:r>
      <w:r w:rsidR="00FA4FF0">
        <w:rPr>
          <w:rtl/>
        </w:rPr>
        <w:fldChar w:fldCharType="end"/>
      </w:r>
      <w:r w:rsidR="00FA4FF0">
        <w:rPr>
          <w:rFonts w:hint="cs"/>
          <w:rtl/>
        </w:rPr>
        <w:t>:</w:t>
      </w:r>
      <w:r w:rsidRPr="00D05702">
        <w:rPr>
          <w:rFonts w:hint="cs"/>
          <w:rtl/>
        </w:rPr>
        <w:t xml:space="preserve"> </w:t>
      </w:r>
      <w:r>
        <w:rPr>
          <w:rFonts w:hint="cs"/>
          <w:rtl/>
        </w:rPr>
        <w:t>شرح كد</w:t>
      </w:r>
      <w:r w:rsidR="00B95E10">
        <w:rPr>
          <w:rFonts w:hint="cs"/>
          <w:rtl/>
        </w:rPr>
        <w:t xml:space="preserve"> </w:t>
      </w:r>
      <w:r>
        <w:rPr>
          <w:rFonts w:hint="cs"/>
          <w:rtl/>
        </w:rPr>
        <w:t>منبع بدنه اصلي</w:t>
      </w:r>
      <w:r w:rsidR="00FA4FF0">
        <w:rPr>
          <w:rFonts w:hint="cs"/>
          <w:rtl/>
        </w:rPr>
        <w:t xml:space="preserve"> يك كد راي</w:t>
      </w:r>
      <w:r w:rsidR="008E42DA">
        <w:rPr>
          <w:rFonts w:hint="cs"/>
          <w:rtl/>
        </w:rPr>
        <w:t>ا</w:t>
      </w:r>
      <w:r w:rsidR="00BD5006">
        <w:rPr>
          <w:rFonts w:hint="cs"/>
          <w:rtl/>
        </w:rPr>
        <w:t>نه</w:t>
      </w:r>
      <w:r w:rsidR="008E42DA">
        <w:rPr>
          <w:rFonts w:hint="cs"/>
          <w:rtl/>
        </w:rPr>
        <w:t>‌</w:t>
      </w:r>
      <w:r w:rsidR="00BD5006">
        <w:rPr>
          <w:rFonts w:hint="cs"/>
          <w:rtl/>
        </w:rPr>
        <w:t>ا</w:t>
      </w:r>
      <w:r w:rsidR="00FA4FF0">
        <w:rPr>
          <w:rFonts w:hint="cs"/>
          <w:rtl/>
        </w:rPr>
        <w:t>ي.</w:t>
      </w:r>
      <w:bookmarkEnd w:id="27"/>
      <w:r w:rsidR="00FA4FF0">
        <w:rPr>
          <w:rFonts w:hint="cs"/>
          <w:rtl/>
        </w:rPr>
        <w:t xml:space="preserve"> </w:t>
      </w:r>
      <w:bookmarkEnd w:id="26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5"/>
      </w:tblGrid>
      <w:tr w:rsidR="00510BB1" w:rsidRPr="001A31DB" w:rsidTr="001A31DB">
        <w:tc>
          <w:tcPr>
            <w:tcW w:w="8485" w:type="dxa"/>
          </w:tcPr>
          <w:p w:rsidR="00510BB1" w:rsidRPr="001A31DB" w:rsidRDefault="00510BB1" w:rsidP="00A0005A">
            <w:pPr>
              <w:pStyle w:val="Code"/>
              <w:rPr>
                <w:rFonts w:eastAsia="SimSun"/>
              </w:rPr>
            </w:pPr>
            <w:r w:rsidRPr="001A31DB">
              <w:rPr>
                <w:rFonts w:eastAsia="SimSun"/>
              </w:rPr>
              <w:t xml:space="preserve">01 </w:t>
            </w:r>
            <w:r w:rsidRPr="00676970">
              <w:rPr>
                <w:rStyle w:val="CodeBoldCharChar"/>
              </w:rPr>
              <w:t>program</w:t>
            </w:r>
            <w:r w:rsidRPr="001A31DB">
              <w:rPr>
                <w:rFonts w:eastAsia="SimSun"/>
              </w:rPr>
              <w:t xml:space="preserve"> </w:t>
            </w:r>
            <w:proofErr w:type="spellStart"/>
            <w:r w:rsidRPr="001A31DB">
              <w:rPr>
                <w:rFonts w:eastAsia="SimSun"/>
              </w:rPr>
              <w:t>AeroPack</w:t>
            </w:r>
            <w:proofErr w:type="spellEnd"/>
            <w:r w:rsidRPr="001A31DB">
              <w:rPr>
                <w:rFonts w:eastAsia="SimSun"/>
              </w:rPr>
              <w:t>;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  <w:rtl/>
              </w:rPr>
            </w:pPr>
            <w:r w:rsidRPr="001A31DB">
              <w:rPr>
                <w:rFonts w:eastAsia="SimSun"/>
              </w:rPr>
              <w:t xml:space="preserve">02 </w:t>
            </w:r>
            <w:r w:rsidRPr="00676970">
              <w:rPr>
                <w:rStyle w:val="CodeBoldCharChar"/>
              </w:rPr>
              <w:t>uses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  <w:rtl/>
              </w:rPr>
            </w:pPr>
            <w:r w:rsidRPr="001A31DB">
              <w:rPr>
                <w:rFonts w:eastAsia="SimSun"/>
              </w:rPr>
              <w:t>03   Forms,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  <w:rtl/>
              </w:rPr>
            </w:pPr>
            <w:r w:rsidRPr="001A31DB">
              <w:rPr>
                <w:rFonts w:eastAsia="SimSun"/>
              </w:rPr>
              <w:t xml:space="preserve">04   Unit1 </w:t>
            </w:r>
            <w:r w:rsidRPr="00676970">
              <w:rPr>
                <w:rStyle w:val="CodeBoldCharChar"/>
              </w:rPr>
              <w:t>in</w:t>
            </w:r>
            <w:r w:rsidRPr="001A31DB">
              <w:rPr>
                <w:rFonts w:eastAsia="SimSun"/>
              </w:rPr>
              <w:t xml:space="preserve"> 'Unit1.pas' {Form1},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</w:rPr>
            </w:pPr>
            <w:r w:rsidRPr="001A31DB">
              <w:rPr>
                <w:rFonts w:eastAsia="SimSun"/>
              </w:rPr>
              <w:t>05   Dialogs,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  <w:rtl/>
              </w:rPr>
            </w:pPr>
            <w:r w:rsidRPr="001A31DB">
              <w:rPr>
                <w:rFonts w:eastAsia="SimSun"/>
              </w:rPr>
              <w:t xml:space="preserve">06   </w:t>
            </w:r>
            <w:proofErr w:type="spellStart"/>
            <w:r w:rsidRPr="001A31DB">
              <w:rPr>
                <w:rFonts w:eastAsia="SimSun"/>
              </w:rPr>
              <w:t>Sysutils</w:t>
            </w:r>
            <w:proofErr w:type="spellEnd"/>
            <w:r w:rsidRPr="001A31DB">
              <w:rPr>
                <w:rFonts w:eastAsia="SimSun"/>
              </w:rPr>
              <w:t>;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</w:rPr>
            </w:pPr>
            <w:r w:rsidRPr="001A31DB">
              <w:rPr>
                <w:rFonts w:eastAsia="SimSun"/>
              </w:rPr>
              <w:t>07 {$R *.res}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  <w:rtl/>
              </w:rPr>
            </w:pPr>
            <w:r w:rsidRPr="001A31DB">
              <w:rPr>
                <w:rFonts w:eastAsia="SimSun"/>
              </w:rPr>
              <w:t xml:space="preserve">08 </w:t>
            </w:r>
            <w:r w:rsidRPr="00676970">
              <w:rPr>
                <w:rStyle w:val="CodeBoldCharChar"/>
              </w:rPr>
              <w:t>begin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  <w:rtl/>
              </w:rPr>
            </w:pPr>
            <w:r w:rsidRPr="001A31DB">
              <w:rPr>
                <w:rFonts w:eastAsia="SimSun"/>
              </w:rPr>
              <w:t xml:space="preserve">09   </w:t>
            </w:r>
            <w:proofErr w:type="spellStart"/>
            <w:r w:rsidRPr="001A31DB">
              <w:rPr>
                <w:rFonts w:eastAsia="SimSun"/>
              </w:rPr>
              <w:t>Application.Initialize</w:t>
            </w:r>
            <w:proofErr w:type="spellEnd"/>
            <w:r w:rsidRPr="001A31DB">
              <w:rPr>
                <w:rFonts w:eastAsia="SimSun"/>
              </w:rPr>
              <w:t>;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  <w:rtl/>
              </w:rPr>
            </w:pPr>
            <w:r w:rsidRPr="001A31DB">
              <w:rPr>
                <w:rFonts w:eastAsia="SimSun"/>
              </w:rPr>
              <w:t xml:space="preserve">10   </w:t>
            </w:r>
            <w:proofErr w:type="spellStart"/>
            <w:r w:rsidRPr="001A31DB">
              <w:rPr>
                <w:rFonts w:eastAsia="SimSun"/>
              </w:rPr>
              <w:t>Application.Title</w:t>
            </w:r>
            <w:proofErr w:type="spellEnd"/>
            <w:r w:rsidRPr="001A31DB">
              <w:rPr>
                <w:rFonts w:eastAsia="SimSun"/>
              </w:rPr>
              <w:t xml:space="preserve"> := '</w:t>
            </w:r>
            <w:proofErr w:type="spellStart"/>
            <w:r w:rsidRPr="001A31DB">
              <w:rPr>
                <w:rFonts w:eastAsia="SimSun"/>
              </w:rPr>
              <w:t>AeroPack</w:t>
            </w:r>
            <w:proofErr w:type="spellEnd"/>
            <w:r w:rsidRPr="001A31DB">
              <w:rPr>
                <w:rFonts w:eastAsia="SimSun"/>
              </w:rPr>
              <w:t>';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  <w:rtl/>
              </w:rPr>
            </w:pPr>
            <w:r w:rsidRPr="001A31DB">
              <w:rPr>
                <w:rFonts w:eastAsia="SimSun"/>
              </w:rPr>
              <w:t xml:space="preserve">11   </w:t>
            </w:r>
            <w:proofErr w:type="spellStart"/>
            <w:r w:rsidRPr="001A31DB">
              <w:rPr>
                <w:rFonts w:eastAsia="SimSun"/>
              </w:rPr>
              <w:t>Application.CreateForm</w:t>
            </w:r>
            <w:proofErr w:type="spellEnd"/>
            <w:r w:rsidRPr="001A31DB">
              <w:rPr>
                <w:rFonts w:eastAsia="SimSun"/>
              </w:rPr>
              <w:t>(TForm1, Form1);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  <w:rtl/>
              </w:rPr>
            </w:pPr>
            <w:r w:rsidRPr="001A31DB">
              <w:rPr>
                <w:rFonts w:eastAsia="SimSun"/>
              </w:rPr>
              <w:t xml:space="preserve">12   </w:t>
            </w:r>
            <w:r w:rsidRPr="00676970">
              <w:rPr>
                <w:rStyle w:val="CodeBoldCharChar"/>
              </w:rPr>
              <w:t>if</w:t>
            </w:r>
            <w:r w:rsidRPr="001A31DB">
              <w:rPr>
                <w:rFonts w:eastAsia="SimSun"/>
              </w:rPr>
              <w:t xml:space="preserve"> </w:t>
            </w:r>
            <w:proofErr w:type="spellStart"/>
            <w:r w:rsidRPr="001A31DB">
              <w:rPr>
                <w:rFonts w:eastAsia="SimSun"/>
              </w:rPr>
              <w:t>pos</w:t>
            </w:r>
            <w:proofErr w:type="spellEnd"/>
            <w:r w:rsidRPr="001A31DB">
              <w:rPr>
                <w:rFonts w:eastAsia="SimSun"/>
              </w:rPr>
              <w:t xml:space="preserve">('/h',Form1.Switches)&lt;&gt;0 </w:t>
            </w:r>
            <w:r w:rsidRPr="00676970">
              <w:rPr>
                <w:rStyle w:val="CodeBoldCharChar"/>
              </w:rPr>
              <w:t>then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  <w:rtl/>
              </w:rPr>
            </w:pPr>
            <w:r w:rsidRPr="001A31DB">
              <w:rPr>
                <w:rFonts w:eastAsia="SimSun"/>
              </w:rPr>
              <w:t xml:space="preserve">13   </w:t>
            </w:r>
            <w:r w:rsidRPr="00676970">
              <w:rPr>
                <w:rStyle w:val="CodeBoldCharChar"/>
              </w:rPr>
              <w:t>begin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  <w:rtl/>
              </w:rPr>
            </w:pPr>
            <w:r w:rsidRPr="001A31DB">
              <w:rPr>
                <w:rFonts w:eastAsia="SimSun"/>
              </w:rPr>
              <w:t xml:space="preserve">14    </w:t>
            </w:r>
            <w:proofErr w:type="spellStart"/>
            <w:r w:rsidRPr="001A31DB">
              <w:rPr>
                <w:rFonts w:eastAsia="SimSun"/>
              </w:rPr>
              <w:t>Application.ShowMainForm</w:t>
            </w:r>
            <w:proofErr w:type="spellEnd"/>
            <w:r w:rsidRPr="001A31DB">
              <w:rPr>
                <w:rFonts w:eastAsia="SimSun"/>
              </w:rPr>
              <w:t>:=False;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  <w:rtl/>
              </w:rPr>
            </w:pPr>
            <w:r w:rsidRPr="001A31DB">
              <w:rPr>
                <w:rFonts w:eastAsia="SimSun"/>
              </w:rPr>
              <w:t>15    Form1.Visible:=False;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  <w:rtl/>
              </w:rPr>
            </w:pPr>
            <w:r w:rsidRPr="001A31DB">
              <w:rPr>
                <w:rFonts w:eastAsia="SimSun"/>
              </w:rPr>
              <w:t xml:space="preserve">16   </w:t>
            </w:r>
            <w:r w:rsidRPr="00676970">
              <w:rPr>
                <w:rStyle w:val="CodeBoldCharChar"/>
              </w:rPr>
              <w:t>end</w:t>
            </w:r>
            <w:r w:rsidRPr="001A31DB">
              <w:rPr>
                <w:rFonts w:eastAsia="SimSun"/>
              </w:rPr>
              <w:t>;</w:t>
            </w:r>
          </w:p>
          <w:p w:rsidR="00510BB1" w:rsidRPr="001A31DB" w:rsidRDefault="00510BB1" w:rsidP="00A0005A">
            <w:pPr>
              <w:pStyle w:val="CodeComment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 xml:space="preserve">در صورتيكه سوئيچ </w:t>
            </w:r>
            <w:r w:rsidRPr="001A31DB">
              <w:rPr>
                <w:rFonts w:eastAsia="SimSun"/>
              </w:rPr>
              <w:t>/h</w:t>
            </w:r>
            <w:r w:rsidRPr="001A31DB">
              <w:rPr>
                <w:rFonts w:eastAsia="SimSun" w:hint="cs"/>
                <w:rtl/>
              </w:rPr>
              <w:t xml:space="preserve"> در رشته سوئيچ موجود باشد، متغير </w:t>
            </w:r>
            <w:proofErr w:type="spellStart"/>
            <w:r w:rsidRPr="001A31DB">
              <w:rPr>
                <w:rFonts w:eastAsia="SimSun"/>
              </w:rPr>
              <w:t>ShowMainForm</w:t>
            </w:r>
            <w:proofErr w:type="spellEnd"/>
            <w:r w:rsidRPr="001A31DB">
              <w:rPr>
                <w:rFonts w:eastAsia="SimSun" w:hint="cs"/>
                <w:rtl/>
              </w:rPr>
              <w:t xml:space="preserve"> و خصوصيت </w:t>
            </w:r>
            <w:r w:rsidRPr="001A31DB">
              <w:rPr>
                <w:rFonts w:eastAsia="SimSun"/>
              </w:rPr>
              <w:t>Visible</w:t>
            </w:r>
            <w:r w:rsidRPr="001A31DB">
              <w:rPr>
                <w:rFonts w:eastAsia="SimSun" w:hint="cs"/>
                <w:rtl/>
              </w:rPr>
              <w:t xml:space="preserve"> فرم اصلي را برابر با </w:t>
            </w:r>
            <w:r w:rsidRPr="001A31DB">
              <w:rPr>
                <w:rFonts w:eastAsia="SimSun"/>
              </w:rPr>
              <w:t>False</w:t>
            </w:r>
            <w:r w:rsidRPr="001A31DB">
              <w:rPr>
                <w:rFonts w:eastAsia="SimSun" w:hint="cs"/>
                <w:rtl/>
              </w:rPr>
              <w:t xml:space="preserve"> قرار مي‌دهد. نتيجه اين كار عدم نمايش فرم اصلي خواهد بود.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</w:rPr>
            </w:pPr>
            <w:r w:rsidRPr="001A31DB">
              <w:rPr>
                <w:rFonts w:eastAsia="SimSun"/>
              </w:rPr>
              <w:t xml:space="preserve">17   </w:t>
            </w:r>
            <w:proofErr w:type="spellStart"/>
            <w:r w:rsidRPr="001A31DB">
              <w:rPr>
                <w:rFonts w:eastAsia="SimSun"/>
              </w:rPr>
              <w:t>Application.Run</w:t>
            </w:r>
            <w:proofErr w:type="spellEnd"/>
            <w:r w:rsidRPr="001A31DB">
              <w:rPr>
                <w:rFonts w:eastAsia="SimSun"/>
              </w:rPr>
              <w:t>;</w:t>
            </w:r>
          </w:p>
          <w:p w:rsidR="00510BB1" w:rsidRPr="001A31DB" w:rsidRDefault="00510BB1" w:rsidP="00A0005A">
            <w:pPr>
              <w:pStyle w:val="Code"/>
              <w:rPr>
                <w:rFonts w:eastAsia="SimSun"/>
              </w:rPr>
            </w:pPr>
            <w:r w:rsidRPr="001A31DB">
              <w:rPr>
                <w:rFonts w:eastAsia="SimSun"/>
              </w:rPr>
              <w:t xml:space="preserve">18 </w:t>
            </w:r>
            <w:r w:rsidRPr="00676970">
              <w:rPr>
                <w:rStyle w:val="CodeBoldCharChar"/>
              </w:rPr>
              <w:t>end</w:t>
            </w:r>
            <w:r w:rsidRPr="001A31DB">
              <w:rPr>
                <w:rFonts w:eastAsia="SimSun"/>
              </w:rPr>
              <w:t>.</w:t>
            </w:r>
          </w:p>
        </w:tc>
      </w:tr>
    </w:tbl>
    <w:p w:rsidR="00D647A7" w:rsidRPr="00502783" w:rsidRDefault="00D647A7" w:rsidP="00E62E46">
      <w:pPr>
        <w:pStyle w:val="Title16"/>
        <w:bidi w:val="0"/>
        <w:jc w:val="both"/>
        <w:rPr>
          <w:szCs w:val="30"/>
          <w:lang w:bidi="fa-IR"/>
        </w:rPr>
      </w:pPr>
    </w:p>
    <w:sectPr w:rsidR="00D647A7" w:rsidRPr="00502783" w:rsidSect="00A1797B">
      <w:headerReference w:type="default" r:id="rId19"/>
      <w:footerReference w:type="default" r:id="rId20"/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676" w:rsidRDefault="001A1676" w:rsidP="00DB7C7E">
      <w:r>
        <w:separator/>
      </w:r>
    </w:p>
  </w:endnote>
  <w:endnote w:type="continuationSeparator" w:id="0">
    <w:p w:rsidR="001A1676" w:rsidRDefault="001A1676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r"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ya">
    <w:altName w:val="Courier New"/>
    <w:charset w:val="B2"/>
    <w:family w:val="auto"/>
    <w:pitch w:val="variable"/>
    <w:sig w:usb0="00002000" w:usb1="80002042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4A6" w:rsidRDefault="001D54A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47F8F">
      <w:rPr>
        <w:rFonts w:hint="eastAsia"/>
        <w:noProof/>
        <w:rtl/>
      </w:rPr>
      <w:t>‌أ</w:t>
    </w:r>
    <w:r>
      <w:fldChar w:fldCharType="end"/>
    </w:r>
  </w:p>
  <w:p w:rsidR="001D54A6" w:rsidRDefault="001D54A6" w:rsidP="00381B6A">
    <w:pPr>
      <w:rPr>
        <w:rtl/>
        <w:lang w:bidi="fa-I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4A6" w:rsidRDefault="001D54A6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676" w:rsidRDefault="001A1676" w:rsidP="00DB7C7E">
      <w:pPr>
        <w:bidi w:val="0"/>
      </w:pPr>
      <w:r>
        <w:separator/>
      </w:r>
    </w:p>
  </w:footnote>
  <w:footnote w:type="continuationSeparator" w:id="0">
    <w:p w:rsidR="001A1676" w:rsidRDefault="001A1676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4A6" w:rsidRDefault="001D54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4A6" w:rsidRDefault="001D54A6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D54A6" w:rsidRPr="001A31DB" w:rsidTr="001A31DB">
      <w:tc>
        <w:tcPr>
          <w:tcW w:w="7866" w:type="dxa"/>
          <w:vAlign w:val="center"/>
        </w:tcPr>
        <w:p w:rsidR="001D54A6" w:rsidRPr="00E74E46" w:rsidRDefault="001D54A6" w:rsidP="006D726C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چكيده</w:t>
          </w:r>
        </w:p>
      </w:tc>
      <w:tc>
        <w:tcPr>
          <w:tcW w:w="900" w:type="dxa"/>
          <w:vAlign w:val="center"/>
        </w:tcPr>
        <w:p w:rsidR="001D54A6" w:rsidRPr="00E74E46" w:rsidRDefault="001D54A6" w:rsidP="006D726C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:rsidR="001D54A6" w:rsidRPr="006D30F6" w:rsidRDefault="001D54A6" w:rsidP="00DB7C7E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4A6" w:rsidRDefault="001D54A6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D54A6" w:rsidRPr="001A31DB" w:rsidTr="001A31DB">
      <w:tc>
        <w:tcPr>
          <w:tcW w:w="7866" w:type="dxa"/>
          <w:vAlign w:val="center"/>
        </w:tcPr>
        <w:p w:rsidR="001D54A6" w:rsidRPr="00E74E46" w:rsidRDefault="001D54A6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مطالب</w:t>
          </w:r>
        </w:p>
      </w:tc>
      <w:tc>
        <w:tcPr>
          <w:tcW w:w="900" w:type="dxa"/>
          <w:vAlign w:val="center"/>
        </w:tcPr>
        <w:p w:rsidR="001D54A6" w:rsidRPr="00E74E46" w:rsidRDefault="001D54A6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:rsidR="001D54A6" w:rsidRPr="00D14D92" w:rsidRDefault="001D54A6" w:rsidP="00D14D92">
    <w:pPr>
      <w:pStyle w:val="Header"/>
      <w:rPr>
        <w:szCs w:val="20"/>
        <w:rtl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4A6" w:rsidRDefault="001D54A6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D54A6" w:rsidRPr="001A31DB" w:rsidTr="001A31DB">
      <w:tc>
        <w:tcPr>
          <w:tcW w:w="7866" w:type="dxa"/>
          <w:vAlign w:val="center"/>
        </w:tcPr>
        <w:p w:rsidR="001D54A6" w:rsidRPr="00E74E46" w:rsidRDefault="001D54A6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اشكال</w:t>
          </w:r>
        </w:p>
      </w:tc>
      <w:tc>
        <w:tcPr>
          <w:tcW w:w="900" w:type="dxa"/>
          <w:vAlign w:val="center"/>
        </w:tcPr>
        <w:p w:rsidR="001D54A6" w:rsidRPr="00E74E46" w:rsidRDefault="001D54A6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:rsidR="001D54A6" w:rsidRPr="00D14D92" w:rsidRDefault="001D54A6" w:rsidP="00D14D92">
    <w:pPr>
      <w:pStyle w:val="Header"/>
      <w:rPr>
        <w:szCs w:val="20"/>
        <w:rtl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4A6" w:rsidRDefault="001D54A6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D54A6" w:rsidRPr="001A31DB" w:rsidTr="001A31DB">
      <w:tc>
        <w:tcPr>
          <w:tcW w:w="7866" w:type="dxa"/>
          <w:vAlign w:val="center"/>
        </w:tcPr>
        <w:p w:rsidR="001D54A6" w:rsidRPr="00E74E46" w:rsidRDefault="001D54A6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جداول</w:t>
          </w:r>
        </w:p>
      </w:tc>
      <w:tc>
        <w:tcPr>
          <w:tcW w:w="900" w:type="dxa"/>
          <w:vAlign w:val="center"/>
        </w:tcPr>
        <w:p w:rsidR="001D54A6" w:rsidRPr="00E74E46" w:rsidRDefault="001D54A6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:rsidR="001D54A6" w:rsidRPr="00D14D92" w:rsidRDefault="001D54A6" w:rsidP="00D14D92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4A6" w:rsidRDefault="001D54A6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D54A6" w:rsidRPr="001A31DB" w:rsidTr="001A31DB">
      <w:tc>
        <w:tcPr>
          <w:tcW w:w="7866" w:type="dxa"/>
          <w:vAlign w:val="center"/>
        </w:tcPr>
        <w:p w:rsidR="001D54A6" w:rsidRPr="00E74E46" w:rsidRDefault="001D54A6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فصل اول: مقدمه</w:t>
          </w:r>
        </w:p>
      </w:tc>
      <w:tc>
        <w:tcPr>
          <w:tcW w:w="900" w:type="dxa"/>
          <w:vAlign w:val="center"/>
        </w:tcPr>
        <w:p w:rsidR="001D54A6" w:rsidRPr="00E74E46" w:rsidRDefault="001D54A6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:rsidR="001D54A6" w:rsidRPr="00D14D92" w:rsidRDefault="001D54A6" w:rsidP="00D14D92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4A6" w:rsidRDefault="001D54A6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D54A6" w:rsidRPr="001A31DB" w:rsidTr="001A31DB">
      <w:tc>
        <w:tcPr>
          <w:tcW w:w="7866" w:type="dxa"/>
          <w:vAlign w:val="center"/>
        </w:tcPr>
        <w:p w:rsidR="001D54A6" w:rsidRPr="00E74E46" w:rsidRDefault="001D54A6" w:rsidP="00BE30B3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فصل پنجم: بررسي ساختار پایان نامه</w:t>
          </w:r>
        </w:p>
      </w:tc>
      <w:tc>
        <w:tcPr>
          <w:tcW w:w="900" w:type="dxa"/>
          <w:vAlign w:val="center"/>
        </w:tcPr>
        <w:p w:rsidR="001D54A6" w:rsidRPr="00E74E46" w:rsidRDefault="001D54A6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:rsidR="001D54A6" w:rsidRPr="003330DF" w:rsidRDefault="001D54A6" w:rsidP="003330DF">
    <w:pPr>
      <w:pStyle w:val="Header"/>
      <w:rPr>
        <w:szCs w:val="20"/>
        <w:rtl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4A6" w:rsidRDefault="001D54A6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1D54A6" w:rsidRPr="001A31DB" w:rsidTr="001A31DB">
      <w:tc>
        <w:tcPr>
          <w:tcW w:w="7866" w:type="dxa"/>
          <w:vAlign w:val="center"/>
        </w:tcPr>
        <w:p w:rsidR="001D54A6" w:rsidRPr="00E74E46" w:rsidRDefault="001D54A6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فصل ششم: جمع‌بندي و نتيجه‌گيري</w:t>
          </w:r>
        </w:p>
      </w:tc>
      <w:tc>
        <w:tcPr>
          <w:tcW w:w="900" w:type="dxa"/>
          <w:vAlign w:val="center"/>
        </w:tcPr>
        <w:p w:rsidR="001D54A6" w:rsidRPr="00E74E46" w:rsidRDefault="001D54A6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:rsidR="001D54A6" w:rsidRPr="007945A9" w:rsidRDefault="001D54A6" w:rsidP="007945A9">
    <w:pPr>
      <w:pStyle w:val="Header"/>
      <w:rPr>
        <w:szCs w:val="20"/>
        <w:rtl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4A6" w:rsidRDefault="001D54A6" w:rsidP="007945A9">
    <w:pPr>
      <w:pStyle w:val="Header"/>
      <w:rPr>
        <w:rtl/>
      </w:rPr>
    </w:pPr>
  </w:p>
  <w:p w:rsidR="001D54A6" w:rsidRPr="007945A9" w:rsidRDefault="001D54A6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87B"/>
    <w:multiLevelType w:val="multilevel"/>
    <w:tmpl w:val="44387566"/>
    <w:numStyleLink w:val="Num"/>
  </w:abstractNum>
  <w:abstractNum w:abstractNumId="1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1BC17AAF"/>
    <w:multiLevelType w:val="hybridMultilevel"/>
    <w:tmpl w:val="D25EE5E2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233866AB"/>
    <w:multiLevelType w:val="multilevel"/>
    <w:tmpl w:val="1728C6EA"/>
    <w:lvl w:ilvl="0">
      <w:start w:val="5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2384F79"/>
    <w:multiLevelType w:val="multilevel"/>
    <w:tmpl w:val="1AF69DBC"/>
    <w:lvl w:ilvl="0">
      <w:start w:val="3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2B2103E"/>
    <w:multiLevelType w:val="multilevel"/>
    <w:tmpl w:val="847E6346"/>
    <w:lvl w:ilvl="0">
      <w:start w:val="3"/>
      <w:numFmt w:val="decimal"/>
      <w:lvlText w:val="%1-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F2F35E7"/>
    <w:multiLevelType w:val="multilevel"/>
    <w:tmpl w:val="EDFA2518"/>
    <w:lvl w:ilvl="0">
      <w:start w:val="5"/>
      <w:numFmt w:val="decimal"/>
      <w:lvlText w:val="%1-"/>
      <w:lvlJc w:val="left"/>
      <w:pPr>
        <w:ind w:left="795" w:hanging="795"/>
      </w:pPr>
      <w:rPr>
        <w:rFonts w:hint="default"/>
        <w:sz w:val="28"/>
      </w:rPr>
    </w:lvl>
    <w:lvl w:ilvl="1">
      <w:start w:val="9"/>
      <w:numFmt w:val="decimal"/>
      <w:lvlText w:val="%1-%2-"/>
      <w:lvlJc w:val="left"/>
      <w:pPr>
        <w:ind w:left="1155" w:hanging="79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  <w:sz w:val="28"/>
      </w:rPr>
    </w:lvl>
  </w:abstractNum>
  <w:abstractNum w:abstractNumId="8" w15:restartNumberingAfterBreak="0">
    <w:nsid w:val="47781986"/>
    <w:multiLevelType w:val="multilevel"/>
    <w:tmpl w:val="0FEE7300"/>
    <w:lvl w:ilvl="0">
      <w:start w:val="4"/>
      <w:numFmt w:val="decimal"/>
      <w:lvlText w:val="%1-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365" w:hanging="82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6480" w:hanging="2160"/>
      </w:pPr>
      <w:rPr>
        <w:rFonts w:hint="default"/>
      </w:rPr>
    </w:lvl>
  </w:abstractNum>
  <w:abstractNum w:abstractNumId="9" w15:restartNumberingAfterBreak="0">
    <w:nsid w:val="4C4004CE"/>
    <w:multiLevelType w:val="multilevel"/>
    <w:tmpl w:val="230E4164"/>
    <w:lvl w:ilvl="0">
      <w:start w:val="4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885" w:hanging="885"/>
      </w:pPr>
      <w:rPr>
        <w:rFonts w:hint="default"/>
        <w:sz w:val="22"/>
        <w:szCs w:val="32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4C826B39"/>
    <w:multiLevelType w:val="multilevel"/>
    <w:tmpl w:val="A80A115A"/>
    <w:lvl w:ilvl="0">
      <w:start w:val="5"/>
      <w:numFmt w:val="decimal"/>
      <w:lvlText w:val="%1-"/>
      <w:lvlJc w:val="left"/>
      <w:pPr>
        <w:ind w:left="900" w:hanging="900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F6F05"/>
    <w:multiLevelType w:val="hybridMultilevel"/>
    <w:tmpl w:val="B434E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A33C7"/>
    <w:multiLevelType w:val="hybridMultilevel"/>
    <w:tmpl w:val="2F28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A5BA1"/>
    <w:multiLevelType w:val="hybridMultilevel"/>
    <w:tmpl w:val="BCF6A708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6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15A2F"/>
    <w:multiLevelType w:val="multilevel"/>
    <w:tmpl w:val="20C69D00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4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6AB7426E"/>
    <w:multiLevelType w:val="multilevel"/>
    <w:tmpl w:val="AA0C09C8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2015245"/>
    <w:multiLevelType w:val="multilevel"/>
    <w:tmpl w:val="01EAE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4E12751"/>
    <w:multiLevelType w:val="multilevel"/>
    <w:tmpl w:val="44387566"/>
    <w:numStyleLink w:val="Num"/>
  </w:abstractNum>
  <w:abstractNum w:abstractNumId="21" w15:restartNumberingAfterBreak="0">
    <w:nsid w:val="765442C4"/>
    <w:multiLevelType w:val="multilevel"/>
    <w:tmpl w:val="A54E4252"/>
    <w:lvl w:ilvl="0">
      <w:start w:val="4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945" w:hanging="945"/>
      </w:pPr>
      <w:rPr>
        <w:rFonts w:hint="default"/>
      </w:rPr>
    </w:lvl>
    <w:lvl w:ilvl="2">
      <w:start w:val="2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1"/>
  </w:num>
  <w:num w:numId="2">
    <w:abstractNumId w:val="19"/>
  </w:num>
  <w:num w:numId="3">
    <w:abstractNumId w:val="16"/>
  </w:num>
  <w:num w:numId="4">
    <w:abstractNumId w:val="13"/>
  </w:num>
  <w:num w:numId="5">
    <w:abstractNumId w:val="11"/>
  </w:num>
  <w:num w:numId="6">
    <w:abstractNumId w:val="20"/>
  </w:num>
  <w:num w:numId="7">
    <w:abstractNumId w:val="0"/>
  </w:num>
  <w:num w:numId="8">
    <w:abstractNumId w:val="15"/>
  </w:num>
  <w:num w:numId="9">
    <w:abstractNumId w:val="18"/>
  </w:num>
  <w:num w:numId="10">
    <w:abstractNumId w:val="6"/>
  </w:num>
  <w:num w:numId="11">
    <w:abstractNumId w:val="17"/>
  </w:num>
  <w:num w:numId="12">
    <w:abstractNumId w:val="21"/>
  </w:num>
  <w:num w:numId="13">
    <w:abstractNumId w:val="9"/>
  </w:num>
  <w:num w:numId="14">
    <w:abstractNumId w:val="3"/>
  </w:num>
  <w:num w:numId="15">
    <w:abstractNumId w:val="10"/>
  </w:num>
  <w:num w:numId="16">
    <w:abstractNumId w:val="19"/>
  </w:num>
  <w:num w:numId="17">
    <w:abstractNumId w:val="19"/>
  </w:num>
  <w:num w:numId="18">
    <w:abstractNumId w:val="8"/>
  </w:num>
  <w:num w:numId="19">
    <w:abstractNumId w:val="19"/>
  </w:num>
  <w:num w:numId="20">
    <w:abstractNumId w:val="19"/>
  </w:num>
  <w:num w:numId="21">
    <w:abstractNumId w:val="4"/>
  </w:num>
  <w:num w:numId="22">
    <w:abstractNumId w:val="19"/>
  </w:num>
  <w:num w:numId="23">
    <w:abstractNumId w:val="5"/>
  </w:num>
  <w:num w:numId="24">
    <w:abstractNumId w:val="19"/>
  </w:num>
  <w:num w:numId="25">
    <w:abstractNumId w:val="19"/>
  </w:num>
  <w:num w:numId="26">
    <w:abstractNumId w:val="7"/>
  </w:num>
  <w:num w:numId="27">
    <w:abstractNumId w:val="14"/>
  </w:num>
  <w:num w:numId="28">
    <w:abstractNumId w:val="12"/>
  </w:num>
  <w:num w:numId="29">
    <w:abstractNumId w:val="2"/>
  </w:num>
  <w:num w:numId="30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60"/>
    <w:rsid w:val="00003239"/>
    <w:rsid w:val="0000407D"/>
    <w:rsid w:val="000048BE"/>
    <w:rsid w:val="00007CFF"/>
    <w:rsid w:val="00012F99"/>
    <w:rsid w:val="00013E97"/>
    <w:rsid w:val="000163FD"/>
    <w:rsid w:val="00020E83"/>
    <w:rsid w:val="000213F6"/>
    <w:rsid w:val="000236AF"/>
    <w:rsid w:val="00025702"/>
    <w:rsid w:val="0002625F"/>
    <w:rsid w:val="0003266F"/>
    <w:rsid w:val="000433FC"/>
    <w:rsid w:val="0004342A"/>
    <w:rsid w:val="00045BF2"/>
    <w:rsid w:val="00050FDA"/>
    <w:rsid w:val="00052CEC"/>
    <w:rsid w:val="00057C57"/>
    <w:rsid w:val="0006009F"/>
    <w:rsid w:val="00061C62"/>
    <w:rsid w:val="00063D19"/>
    <w:rsid w:val="0006421B"/>
    <w:rsid w:val="00064739"/>
    <w:rsid w:val="00064F8E"/>
    <w:rsid w:val="000656CD"/>
    <w:rsid w:val="00075789"/>
    <w:rsid w:val="00077E45"/>
    <w:rsid w:val="000834E5"/>
    <w:rsid w:val="000841F3"/>
    <w:rsid w:val="00085873"/>
    <w:rsid w:val="00086B6E"/>
    <w:rsid w:val="000878FA"/>
    <w:rsid w:val="000920EA"/>
    <w:rsid w:val="00095B57"/>
    <w:rsid w:val="000973B8"/>
    <w:rsid w:val="000A04A2"/>
    <w:rsid w:val="000A6122"/>
    <w:rsid w:val="000A6281"/>
    <w:rsid w:val="000A6D0F"/>
    <w:rsid w:val="000B473F"/>
    <w:rsid w:val="000B78D5"/>
    <w:rsid w:val="000C0C5D"/>
    <w:rsid w:val="000C25CE"/>
    <w:rsid w:val="000C4931"/>
    <w:rsid w:val="000C5C18"/>
    <w:rsid w:val="000C63AD"/>
    <w:rsid w:val="000C657A"/>
    <w:rsid w:val="000D2569"/>
    <w:rsid w:val="000D2652"/>
    <w:rsid w:val="000D62F1"/>
    <w:rsid w:val="000D6B0C"/>
    <w:rsid w:val="000D7698"/>
    <w:rsid w:val="000D7B86"/>
    <w:rsid w:val="000D7CDD"/>
    <w:rsid w:val="000E01EF"/>
    <w:rsid w:val="000E2435"/>
    <w:rsid w:val="000E26FD"/>
    <w:rsid w:val="000E3862"/>
    <w:rsid w:val="000E5BB7"/>
    <w:rsid w:val="000E5C3C"/>
    <w:rsid w:val="000F0421"/>
    <w:rsid w:val="000F2522"/>
    <w:rsid w:val="000F5A3D"/>
    <w:rsid w:val="0010076E"/>
    <w:rsid w:val="0010193F"/>
    <w:rsid w:val="001029F9"/>
    <w:rsid w:val="00103A3A"/>
    <w:rsid w:val="001072FA"/>
    <w:rsid w:val="00112899"/>
    <w:rsid w:val="00117BFD"/>
    <w:rsid w:val="00122AB8"/>
    <w:rsid w:val="00123145"/>
    <w:rsid w:val="0012447A"/>
    <w:rsid w:val="001273ED"/>
    <w:rsid w:val="00127DE1"/>
    <w:rsid w:val="00127DFC"/>
    <w:rsid w:val="00130EEB"/>
    <w:rsid w:val="00134936"/>
    <w:rsid w:val="001358D4"/>
    <w:rsid w:val="00140D3A"/>
    <w:rsid w:val="00141689"/>
    <w:rsid w:val="001434EC"/>
    <w:rsid w:val="00144893"/>
    <w:rsid w:val="001459E5"/>
    <w:rsid w:val="00146B8F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244"/>
    <w:rsid w:val="001606A7"/>
    <w:rsid w:val="0016223D"/>
    <w:rsid w:val="00162B18"/>
    <w:rsid w:val="0016378B"/>
    <w:rsid w:val="00165028"/>
    <w:rsid w:val="00165E99"/>
    <w:rsid w:val="001665E4"/>
    <w:rsid w:val="00167A32"/>
    <w:rsid w:val="00172605"/>
    <w:rsid w:val="00175792"/>
    <w:rsid w:val="00177753"/>
    <w:rsid w:val="00177AFD"/>
    <w:rsid w:val="0018138A"/>
    <w:rsid w:val="00181532"/>
    <w:rsid w:val="00182D21"/>
    <w:rsid w:val="00183207"/>
    <w:rsid w:val="001847B5"/>
    <w:rsid w:val="0018486F"/>
    <w:rsid w:val="001851FC"/>
    <w:rsid w:val="00185B51"/>
    <w:rsid w:val="00190CE7"/>
    <w:rsid w:val="00192385"/>
    <w:rsid w:val="00193236"/>
    <w:rsid w:val="001947AC"/>
    <w:rsid w:val="00195ECC"/>
    <w:rsid w:val="00197CF2"/>
    <w:rsid w:val="00197DF4"/>
    <w:rsid w:val="001A1676"/>
    <w:rsid w:val="001A2CDE"/>
    <w:rsid w:val="001A31DB"/>
    <w:rsid w:val="001A4AA8"/>
    <w:rsid w:val="001A5504"/>
    <w:rsid w:val="001A63F0"/>
    <w:rsid w:val="001A6F11"/>
    <w:rsid w:val="001A7BD0"/>
    <w:rsid w:val="001B32CD"/>
    <w:rsid w:val="001B39D1"/>
    <w:rsid w:val="001B5911"/>
    <w:rsid w:val="001B5986"/>
    <w:rsid w:val="001B7155"/>
    <w:rsid w:val="001C0F19"/>
    <w:rsid w:val="001C21B3"/>
    <w:rsid w:val="001C224A"/>
    <w:rsid w:val="001C2563"/>
    <w:rsid w:val="001C42E1"/>
    <w:rsid w:val="001D0A47"/>
    <w:rsid w:val="001D13EF"/>
    <w:rsid w:val="001D144C"/>
    <w:rsid w:val="001D3168"/>
    <w:rsid w:val="001D4300"/>
    <w:rsid w:val="001D54A6"/>
    <w:rsid w:val="001D7EEB"/>
    <w:rsid w:val="001E0881"/>
    <w:rsid w:val="001E0D1B"/>
    <w:rsid w:val="001E0F1F"/>
    <w:rsid w:val="001E5C27"/>
    <w:rsid w:val="001E61CF"/>
    <w:rsid w:val="001E7A4C"/>
    <w:rsid w:val="001F0903"/>
    <w:rsid w:val="001F224A"/>
    <w:rsid w:val="001F4268"/>
    <w:rsid w:val="001F5B48"/>
    <w:rsid w:val="001F6444"/>
    <w:rsid w:val="00200C16"/>
    <w:rsid w:val="00202BFE"/>
    <w:rsid w:val="002034F4"/>
    <w:rsid w:val="00211144"/>
    <w:rsid w:val="00211565"/>
    <w:rsid w:val="00214979"/>
    <w:rsid w:val="00215AB2"/>
    <w:rsid w:val="00216675"/>
    <w:rsid w:val="00216C6F"/>
    <w:rsid w:val="00216E9A"/>
    <w:rsid w:val="00220BE6"/>
    <w:rsid w:val="00220E39"/>
    <w:rsid w:val="002219F2"/>
    <w:rsid w:val="002223D5"/>
    <w:rsid w:val="00224C9B"/>
    <w:rsid w:val="00227773"/>
    <w:rsid w:val="00233B6F"/>
    <w:rsid w:val="00235782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61DE1"/>
    <w:rsid w:val="00262BB6"/>
    <w:rsid w:val="00263C24"/>
    <w:rsid w:val="00264144"/>
    <w:rsid w:val="00264CC4"/>
    <w:rsid w:val="00264D22"/>
    <w:rsid w:val="00265B4A"/>
    <w:rsid w:val="00267AB1"/>
    <w:rsid w:val="0027331A"/>
    <w:rsid w:val="00275FDB"/>
    <w:rsid w:val="00276021"/>
    <w:rsid w:val="00276EFA"/>
    <w:rsid w:val="00277A7F"/>
    <w:rsid w:val="00280A52"/>
    <w:rsid w:val="002812AF"/>
    <w:rsid w:val="0028274D"/>
    <w:rsid w:val="00283F96"/>
    <w:rsid w:val="00284558"/>
    <w:rsid w:val="00285BA5"/>
    <w:rsid w:val="00285F40"/>
    <w:rsid w:val="00287656"/>
    <w:rsid w:val="00295EAB"/>
    <w:rsid w:val="002965D7"/>
    <w:rsid w:val="002A6F76"/>
    <w:rsid w:val="002A7295"/>
    <w:rsid w:val="002B0C5A"/>
    <w:rsid w:val="002B4102"/>
    <w:rsid w:val="002C0CE1"/>
    <w:rsid w:val="002C1004"/>
    <w:rsid w:val="002C2107"/>
    <w:rsid w:val="002C21D3"/>
    <w:rsid w:val="002C33F5"/>
    <w:rsid w:val="002C6284"/>
    <w:rsid w:val="002C674D"/>
    <w:rsid w:val="002C7D28"/>
    <w:rsid w:val="002D1132"/>
    <w:rsid w:val="002D24D0"/>
    <w:rsid w:val="002D317C"/>
    <w:rsid w:val="002D556D"/>
    <w:rsid w:val="002D5FA4"/>
    <w:rsid w:val="002D6FD4"/>
    <w:rsid w:val="002E2CAD"/>
    <w:rsid w:val="002E4E6E"/>
    <w:rsid w:val="002E7C40"/>
    <w:rsid w:val="002F02DE"/>
    <w:rsid w:val="002F10A7"/>
    <w:rsid w:val="002F1C29"/>
    <w:rsid w:val="002F2849"/>
    <w:rsid w:val="002F339A"/>
    <w:rsid w:val="002F3A2E"/>
    <w:rsid w:val="002F3A95"/>
    <w:rsid w:val="002F5D77"/>
    <w:rsid w:val="0030133F"/>
    <w:rsid w:val="00303F20"/>
    <w:rsid w:val="003047D1"/>
    <w:rsid w:val="00306146"/>
    <w:rsid w:val="00311502"/>
    <w:rsid w:val="00311B99"/>
    <w:rsid w:val="00312FF0"/>
    <w:rsid w:val="003131D4"/>
    <w:rsid w:val="003132FA"/>
    <w:rsid w:val="00314899"/>
    <w:rsid w:val="0031493F"/>
    <w:rsid w:val="003169D8"/>
    <w:rsid w:val="00317E08"/>
    <w:rsid w:val="003239F4"/>
    <w:rsid w:val="00324838"/>
    <w:rsid w:val="003261C6"/>
    <w:rsid w:val="00326BA5"/>
    <w:rsid w:val="00327E72"/>
    <w:rsid w:val="003316D2"/>
    <w:rsid w:val="0033256E"/>
    <w:rsid w:val="003330DF"/>
    <w:rsid w:val="00335CB9"/>
    <w:rsid w:val="003363DC"/>
    <w:rsid w:val="00336B23"/>
    <w:rsid w:val="00341570"/>
    <w:rsid w:val="0034313A"/>
    <w:rsid w:val="003446FB"/>
    <w:rsid w:val="00344753"/>
    <w:rsid w:val="00347AFC"/>
    <w:rsid w:val="00347D04"/>
    <w:rsid w:val="00354455"/>
    <w:rsid w:val="0035514E"/>
    <w:rsid w:val="00357635"/>
    <w:rsid w:val="003610AB"/>
    <w:rsid w:val="003623BB"/>
    <w:rsid w:val="00364346"/>
    <w:rsid w:val="00364C22"/>
    <w:rsid w:val="003659C8"/>
    <w:rsid w:val="00365ACA"/>
    <w:rsid w:val="003661B2"/>
    <w:rsid w:val="003675B3"/>
    <w:rsid w:val="00370D67"/>
    <w:rsid w:val="00370F34"/>
    <w:rsid w:val="003718DB"/>
    <w:rsid w:val="003746DA"/>
    <w:rsid w:val="003763F7"/>
    <w:rsid w:val="00376A07"/>
    <w:rsid w:val="00381490"/>
    <w:rsid w:val="00381B6A"/>
    <w:rsid w:val="00384304"/>
    <w:rsid w:val="0038516B"/>
    <w:rsid w:val="00385514"/>
    <w:rsid w:val="00385660"/>
    <w:rsid w:val="00390D33"/>
    <w:rsid w:val="0039243C"/>
    <w:rsid w:val="0039385B"/>
    <w:rsid w:val="003944A5"/>
    <w:rsid w:val="00395B2C"/>
    <w:rsid w:val="003961E6"/>
    <w:rsid w:val="0039629A"/>
    <w:rsid w:val="003976A7"/>
    <w:rsid w:val="00397DC9"/>
    <w:rsid w:val="003A1D06"/>
    <w:rsid w:val="003A205A"/>
    <w:rsid w:val="003A7451"/>
    <w:rsid w:val="003A7AC0"/>
    <w:rsid w:val="003B63F2"/>
    <w:rsid w:val="003B7E50"/>
    <w:rsid w:val="003C389D"/>
    <w:rsid w:val="003C5BC4"/>
    <w:rsid w:val="003D1A42"/>
    <w:rsid w:val="003D2C75"/>
    <w:rsid w:val="003D3663"/>
    <w:rsid w:val="003E0F39"/>
    <w:rsid w:val="003E26F1"/>
    <w:rsid w:val="003E6298"/>
    <w:rsid w:val="003F18F2"/>
    <w:rsid w:val="003F26F8"/>
    <w:rsid w:val="003F2C95"/>
    <w:rsid w:val="003F3FAE"/>
    <w:rsid w:val="003F5C57"/>
    <w:rsid w:val="003F6F41"/>
    <w:rsid w:val="003F7064"/>
    <w:rsid w:val="003F7272"/>
    <w:rsid w:val="003F7389"/>
    <w:rsid w:val="003F7BC0"/>
    <w:rsid w:val="00400393"/>
    <w:rsid w:val="0040290A"/>
    <w:rsid w:val="004043F5"/>
    <w:rsid w:val="00404E60"/>
    <w:rsid w:val="00405F3B"/>
    <w:rsid w:val="00407171"/>
    <w:rsid w:val="004075FD"/>
    <w:rsid w:val="00411F3F"/>
    <w:rsid w:val="00414D90"/>
    <w:rsid w:val="00417BDA"/>
    <w:rsid w:val="00421086"/>
    <w:rsid w:val="00421C4D"/>
    <w:rsid w:val="004267D4"/>
    <w:rsid w:val="00430AF2"/>
    <w:rsid w:val="00431CBA"/>
    <w:rsid w:val="00435C3E"/>
    <w:rsid w:val="00437312"/>
    <w:rsid w:val="00442568"/>
    <w:rsid w:val="00442E46"/>
    <w:rsid w:val="00443A84"/>
    <w:rsid w:val="00444932"/>
    <w:rsid w:val="00444DB3"/>
    <w:rsid w:val="00446396"/>
    <w:rsid w:val="00450B10"/>
    <w:rsid w:val="00451FD0"/>
    <w:rsid w:val="004521FD"/>
    <w:rsid w:val="00453F6F"/>
    <w:rsid w:val="00454526"/>
    <w:rsid w:val="00454B42"/>
    <w:rsid w:val="00457E4F"/>
    <w:rsid w:val="00460B0C"/>
    <w:rsid w:val="00465C0C"/>
    <w:rsid w:val="00470CB9"/>
    <w:rsid w:val="00470EC6"/>
    <w:rsid w:val="00473AAC"/>
    <w:rsid w:val="00473F1C"/>
    <w:rsid w:val="00477C26"/>
    <w:rsid w:val="00481408"/>
    <w:rsid w:val="00484881"/>
    <w:rsid w:val="00485A9E"/>
    <w:rsid w:val="00490E26"/>
    <w:rsid w:val="00495ED4"/>
    <w:rsid w:val="00497A13"/>
    <w:rsid w:val="004A4347"/>
    <w:rsid w:val="004A55E4"/>
    <w:rsid w:val="004A561D"/>
    <w:rsid w:val="004A79C2"/>
    <w:rsid w:val="004A7DBA"/>
    <w:rsid w:val="004B1475"/>
    <w:rsid w:val="004B29C9"/>
    <w:rsid w:val="004B7A3A"/>
    <w:rsid w:val="004C1157"/>
    <w:rsid w:val="004C3BD9"/>
    <w:rsid w:val="004C5365"/>
    <w:rsid w:val="004C70CA"/>
    <w:rsid w:val="004D331A"/>
    <w:rsid w:val="004D34FC"/>
    <w:rsid w:val="004D6791"/>
    <w:rsid w:val="004D68E0"/>
    <w:rsid w:val="004D6EAB"/>
    <w:rsid w:val="004D7341"/>
    <w:rsid w:val="004E03E9"/>
    <w:rsid w:val="004E0888"/>
    <w:rsid w:val="004E23E6"/>
    <w:rsid w:val="004E3134"/>
    <w:rsid w:val="004E4BB2"/>
    <w:rsid w:val="004E6E2E"/>
    <w:rsid w:val="004E7E6A"/>
    <w:rsid w:val="004F014A"/>
    <w:rsid w:val="004F2A99"/>
    <w:rsid w:val="004F4021"/>
    <w:rsid w:val="004F56EA"/>
    <w:rsid w:val="004F76A4"/>
    <w:rsid w:val="004F77A8"/>
    <w:rsid w:val="005013FE"/>
    <w:rsid w:val="00502783"/>
    <w:rsid w:val="0050333C"/>
    <w:rsid w:val="00506232"/>
    <w:rsid w:val="00506BA6"/>
    <w:rsid w:val="00507F42"/>
    <w:rsid w:val="00510BB1"/>
    <w:rsid w:val="00511368"/>
    <w:rsid w:val="00512B21"/>
    <w:rsid w:val="00513415"/>
    <w:rsid w:val="00514405"/>
    <w:rsid w:val="00515616"/>
    <w:rsid w:val="00515834"/>
    <w:rsid w:val="00517657"/>
    <w:rsid w:val="0051789B"/>
    <w:rsid w:val="00522746"/>
    <w:rsid w:val="00522FDF"/>
    <w:rsid w:val="005238F8"/>
    <w:rsid w:val="00524C5F"/>
    <w:rsid w:val="00525035"/>
    <w:rsid w:val="005307AA"/>
    <w:rsid w:val="00531588"/>
    <w:rsid w:val="0053186E"/>
    <w:rsid w:val="00531BCA"/>
    <w:rsid w:val="00533172"/>
    <w:rsid w:val="00540412"/>
    <w:rsid w:val="00543C1D"/>
    <w:rsid w:val="005472F3"/>
    <w:rsid w:val="005477E9"/>
    <w:rsid w:val="0055571A"/>
    <w:rsid w:val="00555A9C"/>
    <w:rsid w:val="00555E6A"/>
    <w:rsid w:val="00556D1E"/>
    <w:rsid w:val="00557FB2"/>
    <w:rsid w:val="005608D1"/>
    <w:rsid w:val="00561068"/>
    <w:rsid w:val="005629E8"/>
    <w:rsid w:val="00563A22"/>
    <w:rsid w:val="005649C2"/>
    <w:rsid w:val="00564C33"/>
    <w:rsid w:val="0057167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44F9"/>
    <w:rsid w:val="00584726"/>
    <w:rsid w:val="00585BDC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B08B8"/>
    <w:rsid w:val="005B0CD2"/>
    <w:rsid w:val="005B2BD5"/>
    <w:rsid w:val="005B5B14"/>
    <w:rsid w:val="005C0118"/>
    <w:rsid w:val="005C0563"/>
    <w:rsid w:val="005C28CE"/>
    <w:rsid w:val="005C3090"/>
    <w:rsid w:val="005C38B1"/>
    <w:rsid w:val="005C4843"/>
    <w:rsid w:val="005C4D23"/>
    <w:rsid w:val="005C57B3"/>
    <w:rsid w:val="005C6181"/>
    <w:rsid w:val="005C67EA"/>
    <w:rsid w:val="005D3348"/>
    <w:rsid w:val="005D34C1"/>
    <w:rsid w:val="005E0A02"/>
    <w:rsid w:val="005E5D12"/>
    <w:rsid w:val="005F1758"/>
    <w:rsid w:val="005F5C30"/>
    <w:rsid w:val="00602FED"/>
    <w:rsid w:val="00607751"/>
    <w:rsid w:val="0060788D"/>
    <w:rsid w:val="00610543"/>
    <w:rsid w:val="006138B6"/>
    <w:rsid w:val="0061464E"/>
    <w:rsid w:val="006170F8"/>
    <w:rsid w:val="006211B7"/>
    <w:rsid w:val="0062656A"/>
    <w:rsid w:val="00626683"/>
    <w:rsid w:val="00626C7A"/>
    <w:rsid w:val="00627560"/>
    <w:rsid w:val="006301E4"/>
    <w:rsid w:val="006316BA"/>
    <w:rsid w:val="00640702"/>
    <w:rsid w:val="00640F8B"/>
    <w:rsid w:val="00641E46"/>
    <w:rsid w:val="006457F5"/>
    <w:rsid w:val="0064775F"/>
    <w:rsid w:val="006478A6"/>
    <w:rsid w:val="0065096F"/>
    <w:rsid w:val="00651A06"/>
    <w:rsid w:val="00651E5E"/>
    <w:rsid w:val="006521CC"/>
    <w:rsid w:val="00655B56"/>
    <w:rsid w:val="006560BB"/>
    <w:rsid w:val="00656E7A"/>
    <w:rsid w:val="006573D8"/>
    <w:rsid w:val="006609A1"/>
    <w:rsid w:val="0066173C"/>
    <w:rsid w:val="00661C11"/>
    <w:rsid w:val="0066341C"/>
    <w:rsid w:val="00666174"/>
    <w:rsid w:val="00672529"/>
    <w:rsid w:val="00672E2A"/>
    <w:rsid w:val="00674BEE"/>
    <w:rsid w:val="00675A20"/>
    <w:rsid w:val="00677226"/>
    <w:rsid w:val="00681F07"/>
    <w:rsid w:val="0068252D"/>
    <w:rsid w:val="0068584E"/>
    <w:rsid w:val="006860A9"/>
    <w:rsid w:val="0068628E"/>
    <w:rsid w:val="00687FED"/>
    <w:rsid w:val="00690353"/>
    <w:rsid w:val="00690A3E"/>
    <w:rsid w:val="00694C70"/>
    <w:rsid w:val="00695A0A"/>
    <w:rsid w:val="006A0D8D"/>
    <w:rsid w:val="006A1A2F"/>
    <w:rsid w:val="006B16B9"/>
    <w:rsid w:val="006B30CB"/>
    <w:rsid w:val="006C0D2C"/>
    <w:rsid w:val="006C334D"/>
    <w:rsid w:val="006C3B8F"/>
    <w:rsid w:val="006C6D2E"/>
    <w:rsid w:val="006C70CD"/>
    <w:rsid w:val="006D30F6"/>
    <w:rsid w:val="006D4A97"/>
    <w:rsid w:val="006D726C"/>
    <w:rsid w:val="006D780F"/>
    <w:rsid w:val="006D7AFD"/>
    <w:rsid w:val="006E1B91"/>
    <w:rsid w:val="006E2700"/>
    <w:rsid w:val="006E3F7F"/>
    <w:rsid w:val="006E6262"/>
    <w:rsid w:val="006E65B1"/>
    <w:rsid w:val="006E7EF4"/>
    <w:rsid w:val="006F385E"/>
    <w:rsid w:val="006F6AE6"/>
    <w:rsid w:val="006F7A79"/>
    <w:rsid w:val="00701820"/>
    <w:rsid w:val="0070272A"/>
    <w:rsid w:val="00702BE2"/>
    <w:rsid w:val="00703BE0"/>
    <w:rsid w:val="00707E7E"/>
    <w:rsid w:val="00710434"/>
    <w:rsid w:val="0071151C"/>
    <w:rsid w:val="0071358A"/>
    <w:rsid w:val="0071398D"/>
    <w:rsid w:val="00713D8B"/>
    <w:rsid w:val="00720A0E"/>
    <w:rsid w:val="00720CA0"/>
    <w:rsid w:val="007224CC"/>
    <w:rsid w:val="00722772"/>
    <w:rsid w:val="007241BA"/>
    <w:rsid w:val="0072601A"/>
    <w:rsid w:val="0072631C"/>
    <w:rsid w:val="00726F69"/>
    <w:rsid w:val="0072777C"/>
    <w:rsid w:val="00727F79"/>
    <w:rsid w:val="007329FB"/>
    <w:rsid w:val="00732A3B"/>
    <w:rsid w:val="00732B62"/>
    <w:rsid w:val="007357BF"/>
    <w:rsid w:val="00740276"/>
    <w:rsid w:val="00742605"/>
    <w:rsid w:val="007438D1"/>
    <w:rsid w:val="007444D5"/>
    <w:rsid w:val="007452B5"/>
    <w:rsid w:val="00754A43"/>
    <w:rsid w:val="00756095"/>
    <w:rsid w:val="00757C1D"/>
    <w:rsid w:val="00757D4C"/>
    <w:rsid w:val="00757FAF"/>
    <w:rsid w:val="00760037"/>
    <w:rsid w:val="0076028B"/>
    <w:rsid w:val="00760CA6"/>
    <w:rsid w:val="007636FF"/>
    <w:rsid w:val="007651EB"/>
    <w:rsid w:val="007741BE"/>
    <w:rsid w:val="00774A56"/>
    <w:rsid w:val="00783D0D"/>
    <w:rsid w:val="007843C6"/>
    <w:rsid w:val="0078665A"/>
    <w:rsid w:val="00787B11"/>
    <w:rsid w:val="0079341D"/>
    <w:rsid w:val="007945A9"/>
    <w:rsid w:val="007952A2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622A"/>
    <w:rsid w:val="007B0862"/>
    <w:rsid w:val="007B0AFB"/>
    <w:rsid w:val="007B4C72"/>
    <w:rsid w:val="007C5FD2"/>
    <w:rsid w:val="007C7715"/>
    <w:rsid w:val="007C7941"/>
    <w:rsid w:val="007D0D6C"/>
    <w:rsid w:val="007D31E3"/>
    <w:rsid w:val="007D3588"/>
    <w:rsid w:val="007D66B9"/>
    <w:rsid w:val="007D67C2"/>
    <w:rsid w:val="007E124E"/>
    <w:rsid w:val="007E1CAD"/>
    <w:rsid w:val="007E3746"/>
    <w:rsid w:val="007E3EBF"/>
    <w:rsid w:val="007E4F74"/>
    <w:rsid w:val="007F0E46"/>
    <w:rsid w:val="007F3FF0"/>
    <w:rsid w:val="007F5ACE"/>
    <w:rsid w:val="007F5ED4"/>
    <w:rsid w:val="007F68DB"/>
    <w:rsid w:val="007F7D51"/>
    <w:rsid w:val="008018D3"/>
    <w:rsid w:val="008048A7"/>
    <w:rsid w:val="008062ED"/>
    <w:rsid w:val="00806EFF"/>
    <w:rsid w:val="008078D8"/>
    <w:rsid w:val="0081208D"/>
    <w:rsid w:val="00814CA6"/>
    <w:rsid w:val="00821A29"/>
    <w:rsid w:val="00821AE4"/>
    <w:rsid w:val="008247BE"/>
    <w:rsid w:val="008254D0"/>
    <w:rsid w:val="00827417"/>
    <w:rsid w:val="00831B94"/>
    <w:rsid w:val="00832B29"/>
    <w:rsid w:val="00833CAE"/>
    <w:rsid w:val="0083704E"/>
    <w:rsid w:val="00837369"/>
    <w:rsid w:val="00843818"/>
    <w:rsid w:val="00843CC3"/>
    <w:rsid w:val="0084407E"/>
    <w:rsid w:val="008451AE"/>
    <w:rsid w:val="00845798"/>
    <w:rsid w:val="00846C4D"/>
    <w:rsid w:val="00846DBA"/>
    <w:rsid w:val="008474F5"/>
    <w:rsid w:val="00847735"/>
    <w:rsid w:val="00847F8F"/>
    <w:rsid w:val="0085154D"/>
    <w:rsid w:val="00854399"/>
    <w:rsid w:val="00855BC8"/>
    <w:rsid w:val="00856798"/>
    <w:rsid w:val="00856EEE"/>
    <w:rsid w:val="00862862"/>
    <w:rsid w:val="00862A85"/>
    <w:rsid w:val="00862D7B"/>
    <w:rsid w:val="00863CF7"/>
    <w:rsid w:val="00866BBB"/>
    <w:rsid w:val="00866EFB"/>
    <w:rsid w:val="0087024D"/>
    <w:rsid w:val="00875516"/>
    <w:rsid w:val="00876543"/>
    <w:rsid w:val="00877E3C"/>
    <w:rsid w:val="0088623F"/>
    <w:rsid w:val="00891985"/>
    <w:rsid w:val="0089677D"/>
    <w:rsid w:val="00896A2C"/>
    <w:rsid w:val="00897F62"/>
    <w:rsid w:val="008A1485"/>
    <w:rsid w:val="008A2130"/>
    <w:rsid w:val="008A3F0E"/>
    <w:rsid w:val="008A476C"/>
    <w:rsid w:val="008B1B49"/>
    <w:rsid w:val="008B2756"/>
    <w:rsid w:val="008B361E"/>
    <w:rsid w:val="008B528F"/>
    <w:rsid w:val="008B560B"/>
    <w:rsid w:val="008B7C90"/>
    <w:rsid w:val="008C1215"/>
    <w:rsid w:val="008C21AF"/>
    <w:rsid w:val="008C2201"/>
    <w:rsid w:val="008C3CC0"/>
    <w:rsid w:val="008C60E5"/>
    <w:rsid w:val="008C7B81"/>
    <w:rsid w:val="008D042A"/>
    <w:rsid w:val="008D3514"/>
    <w:rsid w:val="008D6AEA"/>
    <w:rsid w:val="008D7435"/>
    <w:rsid w:val="008D7443"/>
    <w:rsid w:val="008D7860"/>
    <w:rsid w:val="008E034A"/>
    <w:rsid w:val="008E207C"/>
    <w:rsid w:val="008E2271"/>
    <w:rsid w:val="008E3E78"/>
    <w:rsid w:val="008E42DA"/>
    <w:rsid w:val="008E6D91"/>
    <w:rsid w:val="008F124B"/>
    <w:rsid w:val="008F1519"/>
    <w:rsid w:val="008F24F7"/>
    <w:rsid w:val="008F257E"/>
    <w:rsid w:val="008F35C8"/>
    <w:rsid w:val="008F434A"/>
    <w:rsid w:val="008F6B7C"/>
    <w:rsid w:val="008F73E5"/>
    <w:rsid w:val="008F7704"/>
    <w:rsid w:val="00900A39"/>
    <w:rsid w:val="00900F9F"/>
    <w:rsid w:val="00901522"/>
    <w:rsid w:val="00901DA4"/>
    <w:rsid w:val="0090281C"/>
    <w:rsid w:val="00902997"/>
    <w:rsid w:val="00903801"/>
    <w:rsid w:val="00905F2A"/>
    <w:rsid w:val="009075FA"/>
    <w:rsid w:val="00910B0D"/>
    <w:rsid w:val="009119DC"/>
    <w:rsid w:val="00913083"/>
    <w:rsid w:val="00924188"/>
    <w:rsid w:val="0092438D"/>
    <w:rsid w:val="00925319"/>
    <w:rsid w:val="00927907"/>
    <w:rsid w:val="00933109"/>
    <w:rsid w:val="00936B52"/>
    <w:rsid w:val="00940CA0"/>
    <w:rsid w:val="00943B56"/>
    <w:rsid w:val="00944146"/>
    <w:rsid w:val="00944BA8"/>
    <w:rsid w:val="00945B27"/>
    <w:rsid w:val="00946509"/>
    <w:rsid w:val="0095369A"/>
    <w:rsid w:val="00956B7A"/>
    <w:rsid w:val="00956EFB"/>
    <w:rsid w:val="00957422"/>
    <w:rsid w:val="00967193"/>
    <w:rsid w:val="0096783D"/>
    <w:rsid w:val="009706A1"/>
    <w:rsid w:val="009719B8"/>
    <w:rsid w:val="00971DBE"/>
    <w:rsid w:val="009738BB"/>
    <w:rsid w:val="00976E7B"/>
    <w:rsid w:val="00977991"/>
    <w:rsid w:val="00981F76"/>
    <w:rsid w:val="0098203E"/>
    <w:rsid w:val="00982416"/>
    <w:rsid w:val="00982DA6"/>
    <w:rsid w:val="009839C0"/>
    <w:rsid w:val="009967AF"/>
    <w:rsid w:val="009A0297"/>
    <w:rsid w:val="009A0A83"/>
    <w:rsid w:val="009A2171"/>
    <w:rsid w:val="009A2379"/>
    <w:rsid w:val="009A39F9"/>
    <w:rsid w:val="009A3D30"/>
    <w:rsid w:val="009A53A9"/>
    <w:rsid w:val="009B148F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7178"/>
    <w:rsid w:val="009C76F1"/>
    <w:rsid w:val="009C7B68"/>
    <w:rsid w:val="009C7F58"/>
    <w:rsid w:val="009D30E5"/>
    <w:rsid w:val="009D3CCA"/>
    <w:rsid w:val="009D4205"/>
    <w:rsid w:val="009D6362"/>
    <w:rsid w:val="009D6B69"/>
    <w:rsid w:val="009E0360"/>
    <w:rsid w:val="009F1ED8"/>
    <w:rsid w:val="009F21A8"/>
    <w:rsid w:val="009F2353"/>
    <w:rsid w:val="009F2F56"/>
    <w:rsid w:val="009F302A"/>
    <w:rsid w:val="009F599A"/>
    <w:rsid w:val="009F60A5"/>
    <w:rsid w:val="00A0005A"/>
    <w:rsid w:val="00A0633F"/>
    <w:rsid w:val="00A12076"/>
    <w:rsid w:val="00A157B5"/>
    <w:rsid w:val="00A15D78"/>
    <w:rsid w:val="00A1797B"/>
    <w:rsid w:val="00A21ABB"/>
    <w:rsid w:val="00A22011"/>
    <w:rsid w:val="00A22360"/>
    <w:rsid w:val="00A25C21"/>
    <w:rsid w:val="00A2710E"/>
    <w:rsid w:val="00A275E6"/>
    <w:rsid w:val="00A27FE0"/>
    <w:rsid w:val="00A3156E"/>
    <w:rsid w:val="00A33212"/>
    <w:rsid w:val="00A34098"/>
    <w:rsid w:val="00A340AA"/>
    <w:rsid w:val="00A34CC9"/>
    <w:rsid w:val="00A37379"/>
    <w:rsid w:val="00A4354C"/>
    <w:rsid w:val="00A43931"/>
    <w:rsid w:val="00A442C8"/>
    <w:rsid w:val="00A4502C"/>
    <w:rsid w:val="00A450DB"/>
    <w:rsid w:val="00A4527B"/>
    <w:rsid w:val="00A45296"/>
    <w:rsid w:val="00A47AC3"/>
    <w:rsid w:val="00A500F2"/>
    <w:rsid w:val="00A51B9B"/>
    <w:rsid w:val="00A579B9"/>
    <w:rsid w:val="00A60884"/>
    <w:rsid w:val="00A62174"/>
    <w:rsid w:val="00A62CCB"/>
    <w:rsid w:val="00A63A58"/>
    <w:rsid w:val="00A63AE6"/>
    <w:rsid w:val="00A6492F"/>
    <w:rsid w:val="00A654A2"/>
    <w:rsid w:val="00A674C2"/>
    <w:rsid w:val="00A67AD8"/>
    <w:rsid w:val="00A70139"/>
    <w:rsid w:val="00A72802"/>
    <w:rsid w:val="00A72C39"/>
    <w:rsid w:val="00A77514"/>
    <w:rsid w:val="00A8090A"/>
    <w:rsid w:val="00A824EC"/>
    <w:rsid w:val="00A85220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6E4"/>
    <w:rsid w:val="00AA5AF6"/>
    <w:rsid w:val="00AA5E8C"/>
    <w:rsid w:val="00AB03BA"/>
    <w:rsid w:val="00AB16E0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995"/>
    <w:rsid w:val="00AD0A30"/>
    <w:rsid w:val="00AD0D34"/>
    <w:rsid w:val="00AD3948"/>
    <w:rsid w:val="00AD3EB1"/>
    <w:rsid w:val="00AD4DE5"/>
    <w:rsid w:val="00AE2152"/>
    <w:rsid w:val="00AE52DC"/>
    <w:rsid w:val="00AE6F89"/>
    <w:rsid w:val="00AE72B1"/>
    <w:rsid w:val="00AF2917"/>
    <w:rsid w:val="00AF2D97"/>
    <w:rsid w:val="00AF4120"/>
    <w:rsid w:val="00AF4CA9"/>
    <w:rsid w:val="00AF6058"/>
    <w:rsid w:val="00B00799"/>
    <w:rsid w:val="00B00B9A"/>
    <w:rsid w:val="00B01AD3"/>
    <w:rsid w:val="00B024FD"/>
    <w:rsid w:val="00B03C55"/>
    <w:rsid w:val="00B060E4"/>
    <w:rsid w:val="00B06748"/>
    <w:rsid w:val="00B06CA8"/>
    <w:rsid w:val="00B07973"/>
    <w:rsid w:val="00B1213A"/>
    <w:rsid w:val="00B13817"/>
    <w:rsid w:val="00B15B55"/>
    <w:rsid w:val="00B1715F"/>
    <w:rsid w:val="00B277E3"/>
    <w:rsid w:val="00B31D4A"/>
    <w:rsid w:val="00B31DA8"/>
    <w:rsid w:val="00B337E8"/>
    <w:rsid w:val="00B35D05"/>
    <w:rsid w:val="00B373B5"/>
    <w:rsid w:val="00B42FC5"/>
    <w:rsid w:val="00B43DC0"/>
    <w:rsid w:val="00B4592F"/>
    <w:rsid w:val="00B467D5"/>
    <w:rsid w:val="00B47A29"/>
    <w:rsid w:val="00B5608E"/>
    <w:rsid w:val="00B57BFF"/>
    <w:rsid w:val="00B67947"/>
    <w:rsid w:val="00B719D0"/>
    <w:rsid w:val="00B72413"/>
    <w:rsid w:val="00B739F8"/>
    <w:rsid w:val="00B7419C"/>
    <w:rsid w:val="00B755ED"/>
    <w:rsid w:val="00B76531"/>
    <w:rsid w:val="00B80577"/>
    <w:rsid w:val="00B80B3D"/>
    <w:rsid w:val="00B81BAE"/>
    <w:rsid w:val="00B8324F"/>
    <w:rsid w:val="00B838FF"/>
    <w:rsid w:val="00B841D5"/>
    <w:rsid w:val="00B864BD"/>
    <w:rsid w:val="00B86CDE"/>
    <w:rsid w:val="00B87E2A"/>
    <w:rsid w:val="00B9101D"/>
    <w:rsid w:val="00B91FE9"/>
    <w:rsid w:val="00B95375"/>
    <w:rsid w:val="00B95E10"/>
    <w:rsid w:val="00B96958"/>
    <w:rsid w:val="00BA06E1"/>
    <w:rsid w:val="00BA12D6"/>
    <w:rsid w:val="00BA1D4B"/>
    <w:rsid w:val="00BA51DD"/>
    <w:rsid w:val="00BA5332"/>
    <w:rsid w:val="00BB0041"/>
    <w:rsid w:val="00BB051C"/>
    <w:rsid w:val="00BB0643"/>
    <w:rsid w:val="00BB1796"/>
    <w:rsid w:val="00BB21B5"/>
    <w:rsid w:val="00BB24FE"/>
    <w:rsid w:val="00BB3314"/>
    <w:rsid w:val="00BB5EFD"/>
    <w:rsid w:val="00BB6B21"/>
    <w:rsid w:val="00BC11AE"/>
    <w:rsid w:val="00BC48CD"/>
    <w:rsid w:val="00BD1087"/>
    <w:rsid w:val="00BD26E0"/>
    <w:rsid w:val="00BD5006"/>
    <w:rsid w:val="00BD52DE"/>
    <w:rsid w:val="00BD5D10"/>
    <w:rsid w:val="00BD5FA3"/>
    <w:rsid w:val="00BD7CB9"/>
    <w:rsid w:val="00BE0737"/>
    <w:rsid w:val="00BE13D3"/>
    <w:rsid w:val="00BE1604"/>
    <w:rsid w:val="00BE203A"/>
    <w:rsid w:val="00BE30B3"/>
    <w:rsid w:val="00BE71EF"/>
    <w:rsid w:val="00BF3D8E"/>
    <w:rsid w:val="00BF4846"/>
    <w:rsid w:val="00BF487A"/>
    <w:rsid w:val="00BF5E27"/>
    <w:rsid w:val="00BF5F08"/>
    <w:rsid w:val="00BF6882"/>
    <w:rsid w:val="00C05B4D"/>
    <w:rsid w:val="00C063FD"/>
    <w:rsid w:val="00C0682F"/>
    <w:rsid w:val="00C06B5B"/>
    <w:rsid w:val="00C07EBF"/>
    <w:rsid w:val="00C10B82"/>
    <w:rsid w:val="00C10B8E"/>
    <w:rsid w:val="00C11D49"/>
    <w:rsid w:val="00C1274A"/>
    <w:rsid w:val="00C1412E"/>
    <w:rsid w:val="00C1533F"/>
    <w:rsid w:val="00C159E3"/>
    <w:rsid w:val="00C21FDF"/>
    <w:rsid w:val="00C249A7"/>
    <w:rsid w:val="00C25DB6"/>
    <w:rsid w:val="00C30848"/>
    <w:rsid w:val="00C31D1A"/>
    <w:rsid w:val="00C32489"/>
    <w:rsid w:val="00C435B9"/>
    <w:rsid w:val="00C4465D"/>
    <w:rsid w:val="00C46245"/>
    <w:rsid w:val="00C46917"/>
    <w:rsid w:val="00C475D2"/>
    <w:rsid w:val="00C47D24"/>
    <w:rsid w:val="00C51961"/>
    <w:rsid w:val="00C526EB"/>
    <w:rsid w:val="00C57813"/>
    <w:rsid w:val="00C64A9F"/>
    <w:rsid w:val="00C67128"/>
    <w:rsid w:val="00C67738"/>
    <w:rsid w:val="00C72C28"/>
    <w:rsid w:val="00C734B2"/>
    <w:rsid w:val="00C752E9"/>
    <w:rsid w:val="00C757CC"/>
    <w:rsid w:val="00C7701F"/>
    <w:rsid w:val="00C77452"/>
    <w:rsid w:val="00C77ABF"/>
    <w:rsid w:val="00C80100"/>
    <w:rsid w:val="00C811A3"/>
    <w:rsid w:val="00C84A95"/>
    <w:rsid w:val="00C86E4A"/>
    <w:rsid w:val="00C91EDD"/>
    <w:rsid w:val="00C92ACE"/>
    <w:rsid w:val="00C942F5"/>
    <w:rsid w:val="00C94AED"/>
    <w:rsid w:val="00C952A7"/>
    <w:rsid w:val="00C97663"/>
    <w:rsid w:val="00CA0140"/>
    <w:rsid w:val="00CA0F17"/>
    <w:rsid w:val="00CA1C42"/>
    <w:rsid w:val="00CA2D77"/>
    <w:rsid w:val="00CA38E9"/>
    <w:rsid w:val="00CA48BE"/>
    <w:rsid w:val="00CA4A5F"/>
    <w:rsid w:val="00CA747A"/>
    <w:rsid w:val="00CA7BFD"/>
    <w:rsid w:val="00CB0028"/>
    <w:rsid w:val="00CB3030"/>
    <w:rsid w:val="00CC1364"/>
    <w:rsid w:val="00CC1B4C"/>
    <w:rsid w:val="00CC2B8C"/>
    <w:rsid w:val="00CC407D"/>
    <w:rsid w:val="00CC6930"/>
    <w:rsid w:val="00CC7A20"/>
    <w:rsid w:val="00CC7B80"/>
    <w:rsid w:val="00CD0676"/>
    <w:rsid w:val="00CD170F"/>
    <w:rsid w:val="00CD1774"/>
    <w:rsid w:val="00CD22B4"/>
    <w:rsid w:val="00CD5A8E"/>
    <w:rsid w:val="00CD62CD"/>
    <w:rsid w:val="00CD7845"/>
    <w:rsid w:val="00CD79F9"/>
    <w:rsid w:val="00CD7AC7"/>
    <w:rsid w:val="00CE3831"/>
    <w:rsid w:val="00CE6FDE"/>
    <w:rsid w:val="00CF0AC0"/>
    <w:rsid w:val="00CF1B0F"/>
    <w:rsid w:val="00CF4F2E"/>
    <w:rsid w:val="00CF56B9"/>
    <w:rsid w:val="00CF7BB6"/>
    <w:rsid w:val="00D037A6"/>
    <w:rsid w:val="00D0566D"/>
    <w:rsid w:val="00D05702"/>
    <w:rsid w:val="00D05F8A"/>
    <w:rsid w:val="00D11305"/>
    <w:rsid w:val="00D120E0"/>
    <w:rsid w:val="00D13501"/>
    <w:rsid w:val="00D139D9"/>
    <w:rsid w:val="00D14D92"/>
    <w:rsid w:val="00D15717"/>
    <w:rsid w:val="00D15A02"/>
    <w:rsid w:val="00D20EF0"/>
    <w:rsid w:val="00D2100B"/>
    <w:rsid w:val="00D23628"/>
    <w:rsid w:val="00D24B74"/>
    <w:rsid w:val="00D34C1A"/>
    <w:rsid w:val="00D36897"/>
    <w:rsid w:val="00D375F0"/>
    <w:rsid w:val="00D40AC0"/>
    <w:rsid w:val="00D443B1"/>
    <w:rsid w:val="00D46156"/>
    <w:rsid w:val="00D46DC9"/>
    <w:rsid w:val="00D47008"/>
    <w:rsid w:val="00D542B7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9C"/>
    <w:rsid w:val="00D71CF0"/>
    <w:rsid w:val="00D7587F"/>
    <w:rsid w:val="00D81837"/>
    <w:rsid w:val="00D83117"/>
    <w:rsid w:val="00D83C50"/>
    <w:rsid w:val="00D84940"/>
    <w:rsid w:val="00D84A96"/>
    <w:rsid w:val="00D858BE"/>
    <w:rsid w:val="00D8677E"/>
    <w:rsid w:val="00D86C31"/>
    <w:rsid w:val="00D91360"/>
    <w:rsid w:val="00D9399A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3F5E"/>
    <w:rsid w:val="00DB49AE"/>
    <w:rsid w:val="00DB4C19"/>
    <w:rsid w:val="00DB5DC0"/>
    <w:rsid w:val="00DB5FE0"/>
    <w:rsid w:val="00DB68A5"/>
    <w:rsid w:val="00DB7639"/>
    <w:rsid w:val="00DB7C7E"/>
    <w:rsid w:val="00DC1785"/>
    <w:rsid w:val="00DC180D"/>
    <w:rsid w:val="00DC4A80"/>
    <w:rsid w:val="00DC691A"/>
    <w:rsid w:val="00DD38BA"/>
    <w:rsid w:val="00DD3C06"/>
    <w:rsid w:val="00DD3CF7"/>
    <w:rsid w:val="00DD565F"/>
    <w:rsid w:val="00DD61E6"/>
    <w:rsid w:val="00DD67C2"/>
    <w:rsid w:val="00DE10B3"/>
    <w:rsid w:val="00DF5391"/>
    <w:rsid w:val="00DF70C2"/>
    <w:rsid w:val="00E018D5"/>
    <w:rsid w:val="00E0358A"/>
    <w:rsid w:val="00E03B76"/>
    <w:rsid w:val="00E03D14"/>
    <w:rsid w:val="00E0583B"/>
    <w:rsid w:val="00E07D4B"/>
    <w:rsid w:val="00E1158E"/>
    <w:rsid w:val="00E13757"/>
    <w:rsid w:val="00E138EE"/>
    <w:rsid w:val="00E13F76"/>
    <w:rsid w:val="00E14FC6"/>
    <w:rsid w:val="00E17E84"/>
    <w:rsid w:val="00E242D6"/>
    <w:rsid w:val="00E26405"/>
    <w:rsid w:val="00E2717B"/>
    <w:rsid w:val="00E31348"/>
    <w:rsid w:val="00E33B30"/>
    <w:rsid w:val="00E33E6A"/>
    <w:rsid w:val="00E359D4"/>
    <w:rsid w:val="00E40A77"/>
    <w:rsid w:val="00E4115A"/>
    <w:rsid w:val="00E4240C"/>
    <w:rsid w:val="00E424DB"/>
    <w:rsid w:val="00E43114"/>
    <w:rsid w:val="00E4539D"/>
    <w:rsid w:val="00E47596"/>
    <w:rsid w:val="00E479C1"/>
    <w:rsid w:val="00E5081C"/>
    <w:rsid w:val="00E5186B"/>
    <w:rsid w:val="00E51FB4"/>
    <w:rsid w:val="00E51FBD"/>
    <w:rsid w:val="00E56497"/>
    <w:rsid w:val="00E6206C"/>
    <w:rsid w:val="00E62E46"/>
    <w:rsid w:val="00E63A4E"/>
    <w:rsid w:val="00E63DC1"/>
    <w:rsid w:val="00E65389"/>
    <w:rsid w:val="00E70C8C"/>
    <w:rsid w:val="00E71A91"/>
    <w:rsid w:val="00E7247D"/>
    <w:rsid w:val="00E72540"/>
    <w:rsid w:val="00E740A1"/>
    <w:rsid w:val="00E74AC3"/>
    <w:rsid w:val="00E74E46"/>
    <w:rsid w:val="00E76AE7"/>
    <w:rsid w:val="00E76D80"/>
    <w:rsid w:val="00E818C4"/>
    <w:rsid w:val="00E82CC3"/>
    <w:rsid w:val="00E8592C"/>
    <w:rsid w:val="00E85D91"/>
    <w:rsid w:val="00E93085"/>
    <w:rsid w:val="00E9323F"/>
    <w:rsid w:val="00EA016E"/>
    <w:rsid w:val="00EA3C32"/>
    <w:rsid w:val="00EB2846"/>
    <w:rsid w:val="00EB4F11"/>
    <w:rsid w:val="00EB5027"/>
    <w:rsid w:val="00EB527D"/>
    <w:rsid w:val="00EB57E4"/>
    <w:rsid w:val="00EB640A"/>
    <w:rsid w:val="00EC0563"/>
    <w:rsid w:val="00EC6734"/>
    <w:rsid w:val="00EC6EB6"/>
    <w:rsid w:val="00ED3C9E"/>
    <w:rsid w:val="00ED73E1"/>
    <w:rsid w:val="00EE4342"/>
    <w:rsid w:val="00EE436D"/>
    <w:rsid w:val="00EE4959"/>
    <w:rsid w:val="00EE4DD9"/>
    <w:rsid w:val="00EF05F3"/>
    <w:rsid w:val="00EF06A7"/>
    <w:rsid w:val="00EF1199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118D7"/>
    <w:rsid w:val="00F150C5"/>
    <w:rsid w:val="00F15CB4"/>
    <w:rsid w:val="00F16651"/>
    <w:rsid w:val="00F22CEF"/>
    <w:rsid w:val="00F2665F"/>
    <w:rsid w:val="00F303FB"/>
    <w:rsid w:val="00F320F7"/>
    <w:rsid w:val="00F33536"/>
    <w:rsid w:val="00F34F04"/>
    <w:rsid w:val="00F379C2"/>
    <w:rsid w:val="00F401C9"/>
    <w:rsid w:val="00F41050"/>
    <w:rsid w:val="00F41B12"/>
    <w:rsid w:val="00F421ED"/>
    <w:rsid w:val="00F46E97"/>
    <w:rsid w:val="00F5164A"/>
    <w:rsid w:val="00F53CBA"/>
    <w:rsid w:val="00F5462A"/>
    <w:rsid w:val="00F62A31"/>
    <w:rsid w:val="00F6391C"/>
    <w:rsid w:val="00F64418"/>
    <w:rsid w:val="00F64429"/>
    <w:rsid w:val="00F656B1"/>
    <w:rsid w:val="00F67037"/>
    <w:rsid w:val="00F6708C"/>
    <w:rsid w:val="00F72086"/>
    <w:rsid w:val="00F7365B"/>
    <w:rsid w:val="00F73E55"/>
    <w:rsid w:val="00F77C1F"/>
    <w:rsid w:val="00F77EE9"/>
    <w:rsid w:val="00F812EF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A01BC"/>
    <w:rsid w:val="00FA0917"/>
    <w:rsid w:val="00FA3661"/>
    <w:rsid w:val="00FA40D3"/>
    <w:rsid w:val="00FA416D"/>
    <w:rsid w:val="00FA4882"/>
    <w:rsid w:val="00FA4FF0"/>
    <w:rsid w:val="00FA5B90"/>
    <w:rsid w:val="00FA6810"/>
    <w:rsid w:val="00FA6FF1"/>
    <w:rsid w:val="00FA74C5"/>
    <w:rsid w:val="00FA7664"/>
    <w:rsid w:val="00FB060D"/>
    <w:rsid w:val="00FB21FD"/>
    <w:rsid w:val="00FB311E"/>
    <w:rsid w:val="00FC031A"/>
    <w:rsid w:val="00FC1C22"/>
    <w:rsid w:val="00FC2D7C"/>
    <w:rsid w:val="00FC71A0"/>
    <w:rsid w:val="00FC74BC"/>
    <w:rsid w:val="00FC7E75"/>
    <w:rsid w:val="00FD060D"/>
    <w:rsid w:val="00FD2A24"/>
    <w:rsid w:val="00FD3B63"/>
    <w:rsid w:val="00FD4467"/>
    <w:rsid w:val="00FD4655"/>
    <w:rsid w:val="00FD4FEE"/>
    <w:rsid w:val="00FD55CA"/>
    <w:rsid w:val="00FE2BCD"/>
    <w:rsid w:val="00FE2CE2"/>
    <w:rsid w:val="00FE3226"/>
    <w:rsid w:val="00FE3896"/>
    <w:rsid w:val="00FE5996"/>
    <w:rsid w:val="00FE69C9"/>
    <w:rsid w:val="00FF0916"/>
    <w:rsid w:val="00FF107B"/>
    <w:rsid w:val="00FF1104"/>
    <w:rsid w:val="00FF1C05"/>
    <w:rsid w:val="00FF1F7B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C0064379-2A37-4E9B-90A4-9A0BAD0D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FC6"/>
    <w:pPr>
      <w:bidi/>
      <w:spacing w:before="120" w:line="288" w:lineRule="auto"/>
      <w:jc w:val="lowKashida"/>
    </w:pPr>
    <w:rPr>
      <w:rFonts w:cs="B Nazanin"/>
      <w:sz w:val="26"/>
      <w:szCs w:val="28"/>
      <w:lang w:bidi="ar-SA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E6298"/>
    <w:pPr>
      <w:keepNext/>
      <w:numPr>
        <w:ilvl w:val="1"/>
        <w:numId w:val="9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E6298"/>
    <w:pPr>
      <w:keepNext/>
      <w:numPr>
        <w:ilvl w:val="2"/>
        <w:numId w:val="10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30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640702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3E6298"/>
    <w:rPr>
      <w:rFonts w:cs="B Nazanin"/>
      <w:b/>
      <w:bCs/>
      <w:sz w:val="24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3E6298"/>
    <w:rPr>
      <w:rFonts w:cs="B Nazanin"/>
      <w:b/>
      <w:bCs/>
      <w:sz w:val="26"/>
      <w:szCs w:val="36"/>
      <w:lang w:val="x-none" w:eastAsia="x-none" w:bidi="fa-IR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link w:val="CaptionChar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  <w:lang w:bidi="ar-SA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rPr>
      <w:sz w:val="22"/>
      <w:szCs w:val="32"/>
    </w:rPr>
  </w:style>
  <w:style w:type="paragraph" w:customStyle="1" w:styleId="Style3">
    <w:name w:val="Style3"/>
    <w:basedOn w:val="Heading3"/>
    <w:link w:val="Style3Char"/>
    <w:rsid w:val="003E6298"/>
    <w:rPr>
      <w:sz w:val="20"/>
      <w:szCs w:val="28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rPr>
      <w:sz w:val="20"/>
      <w:szCs w:val="28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 w:val="24"/>
      <w:szCs w:val="28"/>
      <w:lang w:val="x-none" w:eastAsia="x-none" w:bidi="fa-IR"/>
    </w:rPr>
  </w:style>
  <w:style w:type="character" w:styleId="PlaceholderText">
    <w:name w:val="Placeholder Text"/>
    <w:basedOn w:val="DefaultParagraphFont"/>
    <w:uiPriority w:val="99"/>
    <w:semiHidden/>
    <w:rsid w:val="00414D90"/>
    <w:rPr>
      <w:color w:val="808080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 w:val="24"/>
      <w:szCs w:val="28"/>
      <w:lang w:val="x-none" w:eastAsia="x-none" w:bidi="fa-IR"/>
    </w:rPr>
  </w:style>
  <w:style w:type="paragraph" w:customStyle="1" w:styleId="a">
    <w:name w:val="عنوان شکل"/>
    <w:basedOn w:val="Caption"/>
    <w:link w:val="Char"/>
    <w:qFormat/>
    <w:rsid w:val="00D542B7"/>
    <w:pPr>
      <w:jc w:val="center"/>
    </w:pPr>
  </w:style>
  <w:style w:type="paragraph" w:customStyle="1" w:styleId="a0">
    <w:name w:val="عنوان جدول"/>
    <w:basedOn w:val="Caption"/>
    <w:link w:val="Char0"/>
    <w:qFormat/>
    <w:rsid w:val="00D542B7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D542B7"/>
    <w:rPr>
      <w:rFonts w:cs="B Nazanin"/>
      <w:b/>
      <w:bCs/>
      <w:lang w:bidi="ar-SA"/>
    </w:rPr>
  </w:style>
  <w:style w:type="character" w:customStyle="1" w:styleId="Char">
    <w:name w:val="عنوان شکل Char"/>
    <w:basedOn w:val="CaptionChar"/>
    <w:link w:val="a"/>
    <w:rsid w:val="00D542B7"/>
    <w:rPr>
      <w:rFonts w:cs="B Nazanin"/>
      <w:b/>
      <w:bCs/>
      <w:lang w:bidi="ar-SA"/>
    </w:rPr>
  </w:style>
  <w:style w:type="character" w:customStyle="1" w:styleId="Char0">
    <w:name w:val="عنوان جدول Char"/>
    <w:basedOn w:val="CaptionChar"/>
    <w:link w:val="a0"/>
    <w:rsid w:val="00D542B7"/>
    <w:rPr>
      <w:rFonts w:cs="B Nazanin"/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2.gi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od\Documents\Custom%20Office%20Templates\EC%20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2F398-104B-40FC-B4EC-390F1A63F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 Project.dotx</Template>
  <TotalTime>12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4920</CharactersWithSpaces>
  <SharedDoc>false</SharedDoc>
  <HLinks>
    <vt:vector size="90" baseType="variant"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_Toc533330698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_Toc533330697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_Toc533330696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_Toc533330695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_Toc533330694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_Toc533330693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_Toc533330692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_Toc533330691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_Toc533330690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Windows User</dc:creator>
  <cp:keywords/>
  <cp:lastModifiedBy>Windows User</cp:lastModifiedBy>
  <cp:revision>12</cp:revision>
  <cp:lastPrinted>2018-08-13T07:02:00Z</cp:lastPrinted>
  <dcterms:created xsi:type="dcterms:W3CDTF">2018-12-23T08:57:00Z</dcterms:created>
  <dcterms:modified xsi:type="dcterms:W3CDTF">2018-12-23T09:10:00Z</dcterms:modified>
</cp:coreProperties>
</file>